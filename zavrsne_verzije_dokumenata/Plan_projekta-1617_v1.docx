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79A620" w14:textId="77777777" w:rsidR="00E36CB8" w:rsidRPr="00C00DF2" w:rsidRDefault="00E36CB8" w:rsidP="00E36CB8">
      <w:pPr>
        <w:pStyle w:val="Title"/>
        <w:jc w:val="right"/>
        <w:rPr>
          <w:lang w:val="hr-HR"/>
        </w:rPr>
      </w:pPr>
      <w:r w:rsidRPr="00C00DF2">
        <w:rPr>
          <w:lang w:val="hr-HR"/>
        </w:rPr>
        <w:fldChar w:fldCharType="begin"/>
      </w:r>
      <w:r w:rsidRPr="00C00DF2">
        <w:rPr>
          <w:lang w:val="hr-HR"/>
        </w:rPr>
        <w:instrText xml:space="preserve"> SUBJECT  \* MERGEFORMAT </w:instrText>
      </w:r>
      <w:r w:rsidRPr="00C00DF2">
        <w:rPr>
          <w:lang w:val="hr-HR"/>
        </w:rPr>
        <w:fldChar w:fldCharType="separate"/>
      </w:r>
      <w:r w:rsidRPr="00C00DF2">
        <w:rPr>
          <w:lang w:val="hr-HR"/>
        </w:rPr>
        <w:t>Analiza izvedbe specifikacije OpenFlow u upravljačkom uređaju OpenDaylight</w:t>
      </w:r>
      <w:r w:rsidRPr="00C00DF2">
        <w:rPr>
          <w:lang w:val="hr-HR"/>
        </w:rPr>
        <w:fldChar w:fldCharType="end"/>
      </w:r>
    </w:p>
    <w:p w14:paraId="2FE6EF45" w14:textId="77777777" w:rsidR="00BB0DA6" w:rsidRPr="00C00DF2" w:rsidRDefault="00C74132" w:rsidP="00033D01">
      <w:pPr>
        <w:pStyle w:val="Title"/>
        <w:jc w:val="right"/>
        <w:rPr>
          <w:lang w:val="hr-HR"/>
        </w:rPr>
      </w:pPr>
      <w:r w:rsidRPr="00C00DF2">
        <w:rPr>
          <w:lang w:val="hr-HR"/>
        </w:rPr>
        <w:t>Projektna dokumentacija</w:t>
      </w:r>
    </w:p>
    <w:p w14:paraId="4975F525" w14:textId="77777777" w:rsidR="00BB0DA6" w:rsidRPr="00C00DF2" w:rsidRDefault="00BB0DA6" w:rsidP="00033D01">
      <w:pPr>
        <w:pStyle w:val="Title"/>
        <w:jc w:val="right"/>
        <w:rPr>
          <w:lang w:val="hr-HR"/>
        </w:rPr>
      </w:pPr>
    </w:p>
    <w:p w14:paraId="4D4A666E" w14:textId="77777777" w:rsidR="00BB0DA6" w:rsidRPr="00C00DF2" w:rsidRDefault="00D431B3" w:rsidP="00033D01">
      <w:pPr>
        <w:pStyle w:val="Title"/>
        <w:jc w:val="right"/>
        <w:rPr>
          <w:sz w:val="28"/>
          <w:lang w:val="hr-HR"/>
        </w:rPr>
      </w:pPr>
      <w:r w:rsidRPr="00C00DF2">
        <w:rPr>
          <w:sz w:val="28"/>
          <w:lang w:val="hr-HR"/>
        </w:rPr>
        <w:t>Verzija</w:t>
      </w:r>
      <w:r w:rsidR="00BB0DA6" w:rsidRPr="00C00DF2">
        <w:rPr>
          <w:sz w:val="28"/>
          <w:lang w:val="hr-HR"/>
        </w:rPr>
        <w:t xml:space="preserve"> &lt;</w:t>
      </w:r>
      <w:r w:rsidR="007549B8" w:rsidRPr="00C00DF2">
        <w:rPr>
          <w:sz w:val="28"/>
          <w:lang w:val="hr-HR"/>
        </w:rPr>
        <w:t>1.0</w:t>
      </w:r>
      <w:r w:rsidR="00BB0DA6" w:rsidRPr="00C00DF2">
        <w:rPr>
          <w:sz w:val="28"/>
          <w:lang w:val="hr-HR"/>
        </w:rPr>
        <w:t>&gt;</w:t>
      </w:r>
    </w:p>
    <w:p w14:paraId="3A486992" w14:textId="77777777" w:rsidR="00DE4D1A" w:rsidRPr="00C00DF2" w:rsidRDefault="00DE4D1A" w:rsidP="00033D01">
      <w:pPr>
        <w:pStyle w:val="Title"/>
        <w:rPr>
          <w:sz w:val="28"/>
          <w:lang w:val="hr-HR"/>
        </w:rPr>
        <w:sectPr w:rsidR="00DE4D1A" w:rsidRPr="00C00DF2" w:rsidSect="00DE4D1A">
          <w:headerReference w:type="default" r:id="rId8"/>
          <w:footerReference w:type="default" r:id="rId9"/>
          <w:type w:val="continuous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706D731" w14:textId="77777777" w:rsidR="00BB0DA6" w:rsidRPr="00C00DF2" w:rsidRDefault="00D431B3" w:rsidP="00033D01">
      <w:pPr>
        <w:pStyle w:val="Title"/>
        <w:rPr>
          <w:lang w:val="hr-HR"/>
        </w:rPr>
      </w:pPr>
      <w:r w:rsidRPr="00C00DF2">
        <w:rPr>
          <w:lang w:val="hr-HR"/>
        </w:rPr>
        <w:lastRenderedPageBreak/>
        <w:t>Sadržaj</w:t>
      </w:r>
    </w:p>
    <w:p w14:paraId="0CCB5E8E" w14:textId="0E9772A9" w:rsidR="007D75BB" w:rsidRDefault="00BB0DA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 w:rsidRPr="00C00DF2">
        <w:rPr>
          <w:lang w:val="hr-HR"/>
        </w:rPr>
        <w:fldChar w:fldCharType="begin"/>
      </w:r>
      <w:r w:rsidRPr="00C00DF2">
        <w:rPr>
          <w:lang w:val="hr-HR"/>
        </w:rPr>
        <w:instrText xml:space="preserve"> TOC \o "1-3" </w:instrText>
      </w:r>
      <w:r w:rsidRPr="00C00DF2">
        <w:rPr>
          <w:lang w:val="hr-HR"/>
        </w:rPr>
        <w:fldChar w:fldCharType="separate"/>
      </w:r>
      <w:r w:rsidR="007D75BB" w:rsidRPr="00C94095">
        <w:rPr>
          <w:noProof/>
          <w:lang w:val="hr-HR"/>
        </w:rPr>
        <w:t>1.</w:t>
      </w:r>
      <w:r w:rsidR="007D75BB"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="007D75BB" w:rsidRPr="00C94095">
        <w:rPr>
          <w:noProof/>
          <w:lang w:val="hr-HR"/>
        </w:rPr>
        <w:t>Puni naziv projekta</w:t>
      </w:r>
      <w:r w:rsidR="007D75BB">
        <w:rPr>
          <w:noProof/>
        </w:rPr>
        <w:tab/>
      </w:r>
      <w:r w:rsidR="007D75BB">
        <w:rPr>
          <w:noProof/>
        </w:rPr>
        <w:fldChar w:fldCharType="begin"/>
      </w:r>
      <w:r w:rsidR="007D75BB">
        <w:rPr>
          <w:noProof/>
        </w:rPr>
        <w:instrText xml:space="preserve"> PAGEREF _Toc472869249 \h </w:instrText>
      </w:r>
      <w:r w:rsidR="007D75BB">
        <w:rPr>
          <w:noProof/>
        </w:rPr>
      </w:r>
      <w:r w:rsidR="007D75BB">
        <w:rPr>
          <w:noProof/>
        </w:rPr>
        <w:fldChar w:fldCharType="separate"/>
      </w:r>
      <w:r w:rsidR="007D75BB">
        <w:rPr>
          <w:noProof/>
        </w:rPr>
        <w:t>3</w:t>
      </w:r>
      <w:r w:rsidR="007D75BB">
        <w:rPr>
          <w:noProof/>
        </w:rPr>
        <w:fldChar w:fldCharType="end"/>
      </w:r>
    </w:p>
    <w:p w14:paraId="70F72D46" w14:textId="1C2013AA" w:rsidR="007D75BB" w:rsidRDefault="007D75B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 w:rsidRPr="00C94095">
        <w:rPr>
          <w:noProof/>
          <w:lang w:val="hr-HR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Pr="00C94095">
        <w:rPr>
          <w:noProof/>
          <w:lang w:val="hr-HR"/>
        </w:rPr>
        <w:t>Skraćeni naziv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_Toc472869250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590BF67" w14:textId="6AD65A3B" w:rsidR="007D75BB" w:rsidRDefault="007D75B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 w:rsidRPr="00C94095">
        <w:rPr>
          <w:noProof/>
          <w:lang w:val="hr-HR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Pr="00C94095">
        <w:rPr>
          <w:noProof/>
          <w:lang w:val="hr-HR"/>
        </w:rPr>
        <w:t>Opis problema/teme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_Toc472869251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D0BBEB1" w14:textId="37A9EF0E" w:rsidR="007D75BB" w:rsidRDefault="007D75B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 w:rsidRPr="00C94095">
        <w:rPr>
          <w:noProof/>
          <w:lang w:val="hr-HR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Pr="00C94095">
        <w:rPr>
          <w:noProof/>
          <w:lang w:val="hr-HR"/>
        </w:rPr>
        <w:t>Cilj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_Toc472869252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69F51D6" w14:textId="6F604EB4" w:rsidR="007D75BB" w:rsidRDefault="007D75B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 w:rsidRPr="00C94095">
        <w:rPr>
          <w:noProof/>
          <w:lang w:val="hr-HR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Pr="00C94095">
        <w:rPr>
          <w:noProof/>
          <w:lang w:val="hr-HR"/>
        </w:rPr>
        <w:t>Voditelj studentskog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_Toc472869253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91347CD" w14:textId="55130EE9" w:rsidR="007D75BB" w:rsidRDefault="007D75B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 w:rsidRPr="00C94095">
        <w:rPr>
          <w:noProof/>
          <w:lang w:val="hr-HR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Pr="00C94095">
        <w:rPr>
          <w:noProof/>
          <w:lang w:val="hr-HR"/>
        </w:rPr>
        <w:t>Rezultat(i)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_Toc472869254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B63AC6" w14:textId="49E1D9B6" w:rsidR="007D75BB" w:rsidRDefault="007D75B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 w:rsidRPr="00C94095">
        <w:rPr>
          <w:noProof/>
          <w:lang w:val="hr-HR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Pr="00C94095">
        <w:rPr>
          <w:noProof/>
          <w:lang w:val="hr-HR"/>
        </w:rPr>
        <w:t>Slični projekti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_Toc472869255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0F9735A" w14:textId="77AE209A" w:rsidR="007D75BB" w:rsidRDefault="007D75B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 w:rsidRPr="00C94095">
        <w:rPr>
          <w:noProof/>
          <w:lang w:val="hr-HR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Pr="00C94095">
        <w:rPr>
          <w:noProof/>
          <w:lang w:val="hr-HR"/>
        </w:rPr>
        <w:t>Resursi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_Toc472869256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CB3118" w14:textId="3AA5070A" w:rsidR="007D75BB" w:rsidRDefault="007D75B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 w:rsidRPr="00C94095">
        <w:rPr>
          <w:noProof/>
          <w:lang w:val="hr-HR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Pr="00C94095">
        <w:rPr>
          <w:noProof/>
          <w:lang w:val="hr-HR"/>
        </w:rPr>
        <w:t>Glavni rizici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_Toc472869257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2720AF" w14:textId="33D8DAFD" w:rsidR="007D75BB" w:rsidRDefault="007D75BB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 w:rsidRPr="00C94095">
        <w:rPr>
          <w:noProof/>
          <w:lang w:val="hr-HR"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Pr="00C94095">
        <w:rPr>
          <w:noProof/>
          <w:lang w:val="hr-HR"/>
        </w:rPr>
        <w:t>Smanjivanje rizika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_Toc472869258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1DD7E6" w14:textId="26FF121F" w:rsidR="007D75BB" w:rsidRDefault="007D75BB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 w:rsidRPr="00C94095">
        <w:rPr>
          <w:noProof/>
          <w:lang w:val="hr-HR"/>
        </w:rPr>
        <w:t>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Pr="00C94095">
        <w:rPr>
          <w:noProof/>
          <w:lang w:val="hr-HR"/>
        </w:rPr>
        <w:t>Glavne faze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_Toc472869259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F09C32" w14:textId="5146109D" w:rsidR="007D75BB" w:rsidRDefault="007D75BB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 w:rsidRPr="00C94095">
        <w:rPr>
          <w:noProof/>
          <w:lang w:val="hr-HR"/>
        </w:rPr>
        <w:t>12.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Pr="00C94095">
        <w:rPr>
          <w:noProof/>
          <w:lang w:val="hr-HR"/>
        </w:rPr>
        <w:t xml:space="preserve">Struktura raspodijeljenog posla (engl. </w:t>
      </w:r>
      <w:r w:rsidRPr="00C94095">
        <w:rPr>
          <w:i/>
          <w:noProof/>
          <w:lang w:val="hr-HR"/>
        </w:rPr>
        <w:t>Work Breakdown Structure</w:t>
      </w:r>
      <w:r w:rsidRPr="00C94095">
        <w:rPr>
          <w:noProof/>
          <w:lang w:val="hr-HR"/>
        </w:rPr>
        <w:t xml:space="preserve"> - WBS)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_Toc472869260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AA51DED" w14:textId="2A8AF56E" w:rsidR="007D75BB" w:rsidRDefault="007D75BB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 w:rsidRPr="00C94095">
        <w:rPr>
          <w:noProof/>
          <w:lang w:val="hr-HR"/>
        </w:rPr>
        <w:t>13.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Pr="00C94095">
        <w:rPr>
          <w:noProof/>
          <w:lang w:val="hr-HR"/>
        </w:rPr>
        <w:t xml:space="preserve">Kontrolne točke projekta (engl. </w:t>
      </w:r>
      <w:r w:rsidRPr="00C94095">
        <w:rPr>
          <w:i/>
          <w:iCs/>
          <w:noProof/>
          <w:lang w:val="hr-HR"/>
        </w:rPr>
        <w:t>milestones</w:t>
      </w:r>
      <w:r w:rsidRPr="00C94095">
        <w:rPr>
          <w:noProof/>
          <w:lang w:val="hr-H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_Toc472869261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B79FF4B" w14:textId="402AAB23" w:rsidR="007D75BB" w:rsidRDefault="007D75BB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 w:rsidRPr="00C94095">
        <w:rPr>
          <w:noProof/>
          <w:lang w:val="hr-HR"/>
        </w:rPr>
        <w:t>14.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Pr="00C94095">
        <w:rPr>
          <w:noProof/>
          <w:lang w:val="hr-HR"/>
        </w:rPr>
        <w:t>Gantogram</w:t>
      </w:r>
      <w:bookmarkStart w:id="0" w:name="_GoBack"/>
      <w:bookmarkEnd w:id="0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_Toc472869262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2438CD4" w14:textId="07018BE1" w:rsidR="007D75BB" w:rsidRDefault="007D75BB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 w:rsidRPr="00C94095">
        <w:rPr>
          <w:noProof/>
          <w:lang w:val="hr-HR"/>
        </w:rPr>
        <w:t>15.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Pr="00C94095">
        <w:rPr>
          <w:noProof/>
          <w:lang w:val="hr-HR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_Toc472869263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47E7DC7" w14:textId="07723499" w:rsidR="007D75BB" w:rsidRDefault="007D75BB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 w:rsidRPr="00C94095">
        <w:rPr>
          <w:noProof/>
          <w:lang w:val="hr-HR"/>
        </w:rPr>
        <w:t>16.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Pr="00C94095">
        <w:rPr>
          <w:noProof/>
          <w:lang w:val="hr-HR"/>
        </w:rPr>
        <w:t>Zapisnici sastanaka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_Toc472869264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7F91A55" w14:textId="00B305E2" w:rsidR="00DB2C82" w:rsidRPr="00C00DF2" w:rsidRDefault="00BB0DA6" w:rsidP="00DB2C82">
      <w:pPr>
        <w:pStyle w:val="Title"/>
        <w:rPr>
          <w:lang w:val="hr-HR"/>
        </w:rPr>
      </w:pPr>
      <w:r w:rsidRPr="00C00DF2">
        <w:rPr>
          <w:lang w:val="hr-HR"/>
        </w:rPr>
        <w:fldChar w:fldCharType="end"/>
      </w:r>
      <w:r w:rsidRPr="00C00DF2">
        <w:rPr>
          <w:lang w:val="hr-HR"/>
        </w:rPr>
        <w:br w:type="page"/>
      </w:r>
      <w:r w:rsidR="00DB2C82" w:rsidRPr="00C00DF2">
        <w:rPr>
          <w:lang w:val="hr-HR"/>
        </w:rPr>
        <w:lastRenderedPageBreak/>
        <w:t xml:space="preserve"> </w:t>
      </w:r>
    </w:p>
    <w:p w14:paraId="1A7401AD" w14:textId="77777777" w:rsidR="00BB0DA6" w:rsidRPr="00C00DF2" w:rsidRDefault="006E238A" w:rsidP="006D00C5">
      <w:pPr>
        <w:pStyle w:val="Heading1"/>
        <w:rPr>
          <w:lang w:val="hr-HR"/>
        </w:rPr>
      </w:pPr>
      <w:bookmarkStart w:id="1" w:name="_Toc472869249"/>
      <w:r w:rsidRPr="00C00DF2">
        <w:rPr>
          <w:lang w:val="hr-HR"/>
        </w:rPr>
        <w:t>Puni naziv projekta</w:t>
      </w:r>
      <w:bookmarkEnd w:id="1"/>
    </w:p>
    <w:p w14:paraId="6F7118AB" w14:textId="77777777" w:rsidR="009B4734" w:rsidRPr="00C00DF2" w:rsidRDefault="009B4734" w:rsidP="00D51FDF">
      <w:pPr>
        <w:pStyle w:val="BodyText"/>
        <w:jc w:val="both"/>
        <w:rPr>
          <w:lang w:val="hr-HR"/>
        </w:rPr>
      </w:pPr>
      <w:r w:rsidRPr="00C00DF2">
        <w:rPr>
          <w:lang w:val="hr-HR"/>
        </w:rPr>
        <w:t>Analiza izvedbe specifikacije OpenFlow u upravljačkom uređaju OpenDaylight.</w:t>
      </w:r>
    </w:p>
    <w:p w14:paraId="60CC5B9E" w14:textId="77777777" w:rsidR="00BB0DA6" w:rsidRPr="00C00DF2" w:rsidRDefault="00F96AD6" w:rsidP="006D00C5">
      <w:pPr>
        <w:pStyle w:val="Heading1"/>
        <w:rPr>
          <w:lang w:val="hr-HR"/>
        </w:rPr>
      </w:pPr>
      <w:bookmarkStart w:id="2" w:name="_Toc472869250"/>
      <w:r w:rsidRPr="00C00DF2">
        <w:rPr>
          <w:lang w:val="hr-HR"/>
        </w:rPr>
        <w:t>Skraćeni naziv projekta</w:t>
      </w:r>
      <w:bookmarkEnd w:id="2"/>
    </w:p>
    <w:p w14:paraId="1AE3B436" w14:textId="77777777" w:rsidR="009B4734" w:rsidRPr="00C00DF2" w:rsidRDefault="004A042A" w:rsidP="00D51FDF">
      <w:pPr>
        <w:pStyle w:val="BodyText"/>
        <w:jc w:val="both"/>
        <w:rPr>
          <w:lang w:val="hr-HR"/>
        </w:rPr>
      </w:pPr>
      <w:r w:rsidRPr="00C00DF2">
        <w:rPr>
          <w:lang w:val="hr-HR"/>
        </w:rPr>
        <w:t>AIS-OFOD.</w:t>
      </w:r>
    </w:p>
    <w:p w14:paraId="2C85401A" w14:textId="77777777" w:rsidR="004D0BEF" w:rsidRPr="00C00DF2" w:rsidRDefault="004D0BEF" w:rsidP="006D00C5">
      <w:pPr>
        <w:pStyle w:val="Heading1"/>
        <w:rPr>
          <w:lang w:val="hr-HR"/>
        </w:rPr>
      </w:pPr>
      <w:bookmarkStart w:id="3" w:name="_Toc472869251"/>
      <w:r w:rsidRPr="00C00DF2">
        <w:rPr>
          <w:lang w:val="hr-HR"/>
        </w:rPr>
        <w:t>Opis problema/teme projekta</w:t>
      </w:r>
      <w:bookmarkEnd w:id="3"/>
    </w:p>
    <w:p w14:paraId="0EF90009" w14:textId="77777777" w:rsidR="009B4734" w:rsidRPr="00C00DF2" w:rsidRDefault="00BF456C" w:rsidP="00D51FDF">
      <w:pPr>
        <w:pStyle w:val="BodyText"/>
        <w:jc w:val="both"/>
        <w:rPr>
          <w:lang w:val="hr-HR"/>
        </w:rPr>
      </w:pPr>
      <w:r w:rsidRPr="00C00DF2">
        <w:rPr>
          <w:lang w:val="hr-HR"/>
        </w:rPr>
        <w:t xml:space="preserve">Tradicionalno, </w:t>
      </w:r>
      <w:r w:rsidR="001A32B2" w:rsidRPr="00C00DF2">
        <w:rPr>
          <w:lang w:val="hr-HR"/>
        </w:rPr>
        <w:t>mrežni uređaji</w:t>
      </w:r>
      <w:r w:rsidRPr="00C00DF2">
        <w:rPr>
          <w:lang w:val="hr-HR"/>
        </w:rPr>
        <w:t xml:space="preserve"> obavljaju dvije funkcije unutar mreža: donose odluku o </w:t>
      </w:r>
      <w:r w:rsidR="001A32B2" w:rsidRPr="00C00DF2">
        <w:rPr>
          <w:lang w:val="hr-HR"/>
        </w:rPr>
        <w:t>načinu prosljeđivanja</w:t>
      </w:r>
      <w:r w:rsidRPr="00C00DF2">
        <w:rPr>
          <w:lang w:val="hr-HR"/>
        </w:rPr>
        <w:t xml:space="preserve"> paketa kroz mrežu</w:t>
      </w:r>
      <w:r w:rsidR="00461C0E" w:rsidRPr="00C00DF2">
        <w:rPr>
          <w:lang w:val="hr-HR"/>
        </w:rPr>
        <w:t xml:space="preserve"> te</w:t>
      </w:r>
      <w:r w:rsidRPr="00C00DF2">
        <w:rPr>
          <w:lang w:val="hr-HR"/>
        </w:rPr>
        <w:t xml:space="preserve"> prosljeđuju </w:t>
      </w:r>
      <w:r w:rsidR="001A32B2" w:rsidRPr="00C00DF2">
        <w:rPr>
          <w:lang w:val="hr-HR"/>
        </w:rPr>
        <w:t>same</w:t>
      </w:r>
      <w:r w:rsidRPr="00C00DF2">
        <w:rPr>
          <w:lang w:val="hr-HR"/>
        </w:rPr>
        <w:t xml:space="preserve"> pakete </w:t>
      </w:r>
      <w:r w:rsidR="00621555" w:rsidRPr="00C00DF2">
        <w:rPr>
          <w:lang w:val="hr-HR"/>
        </w:rPr>
        <w:t>između čvorova</w:t>
      </w:r>
      <w:r w:rsidRPr="00C00DF2">
        <w:rPr>
          <w:lang w:val="hr-HR"/>
        </w:rPr>
        <w:t>.</w:t>
      </w:r>
      <w:r w:rsidR="00621555" w:rsidRPr="00C00DF2">
        <w:rPr>
          <w:lang w:val="hr-HR"/>
        </w:rPr>
        <w:t xml:space="preserve"> Ovakav je način rada podržan sklopovljem </w:t>
      </w:r>
      <w:r w:rsidR="001A32B2" w:rsidRPr="00C00DF2">
        <w:rPr>
          <w:lang w:val="hr-HR"/>
        </w:rPr>
        <w:t xml:space="preserve">uređaja, </w:t>
      </w:r>
      <w:r w:rsidR="00621555" w:rsidRPr="00C00DF2">
        <w:rPr>
          <w:lang w:val="hr-HR"/>
        </w:rPr>
        <w:t xml:space="preserve">čija se izvedba uvelike razlikuje od proizvođača do proizvođača, što dovodi inženjere u nezgodnu poziciju – žele li </w:t>
      </w:r>
      <w:r w:rsidR="001A32B2" w:rsidRPr="00C00DF2">
        <w:rPr>
          <w:lang w:val="hr-HR"/>
        </w:rPr>
        <w:t>drugačije podesiti</w:t>
      </w:r>
      <w:r w:rsidR="00621555" w:rsidRPr="00C00DF2">
        <w:rPr>
          <w:lang w:val="hr-HR"/>
        </w:rPr>
        <w:t xml:space="preserve"> logik</w:t>
      </w:r>
      <w:r w:rsidR="00461C0E" w:rsidRPr="00C00DF2">
        <w:rPr>
          <w:lang w:val="hr-HR"/>
        </w:rPr>
        <w:t>u</w:t>
      </w:r>
      <w:r w:rsidR="00621555" w:rsidRPr="00C00DF2">
        <w:rPr>
          <w:lang w:val="hr-HR"/>
        </w:rPr>
        <w:t xml:space="preserve"> prosljeđivanja unutar mreže, moraju to raditi zasebno za svak</w:t>
      </w:r>
      <w:r w:rsidR="001A32B2" w:rsidRPr="00C00DF2">
        <w:rPr>
          <w:lang w:val="hr-HR"/>
        </w:rPr>
        <w:t>i</w:t>
      </w:r>
      <w:r w:rsidR="00621555" w:rsidRPr="00C00DF2">
        <w:rPr>
          <w:lang w:val="hr-HR"/>
        </w:rPr>
        <w:t xml:space="preserve"> pojedin</w:t>
      </w:r>
      <w:r w:rsidR="001A32B2" w:rsidRPr="00C00DF2">
        <w:rPr>
          <w:lang w:val="hr-HR"/>
        </w:rPr>
        <w:t>i</w:t>
      </w:r>
      <w:r w:rsidR="00621555" w:rsidRPr="00C00DF2">
        <w:rPr>
          <w:lang w:val="hr-HR"/>
        </w:rPr>
        <w:t xml:space="preserve"> </w:t>
      </w:r>
      <w:r w:rsidR="001A32B2" w:rsidRPr="00C00DF2">
        <w:rPr>
          <w:lang w:val="hr-HR"/>
        </w:rPr>
        <w:t>uređaj</w:t>
      </w:r>
      <w:r w:rsidR="00621555" w:rsidRPr="00C00DF2">
        <w:rPr>
          <w:lang w:val="hr-HR"/>
        </w:rPr>
        <w:t xml:space="preserve">. </w:t>
      </w:r>
      <w:r w:rsidR="00461C0E" w:rsidRPr="00C00DF2">
        <w:rPr>
          <w:lang w:val="hr-HR"/>
        </w:rPr>
        <w:t>Navedeni nedostatak modularnosti dovodi do kočenja istraživanja i inovacija u području komunikacijskih mreža.</w:t>
      </w:r>
    </w:p>
    <w:p w14:paraId="018323E7" w14:textId="385339EA" w:rsidR="00461C0E" w:rsidRPr="00C00DF2" w:rsidRDefault="00461C0E" w:rsidP="00D51FDF">
      <w:pPr>
        <w:pStyle w:val="BodyText"/>
        <w:jc w:val="both"/>
        <w:rPr>
          <w:lang w:val="hr-HR"/>
        </w:rPr>
      </w:pPr>
      <w:r w:rsidRPr="00C00DF2">
        <w:rPr>
          <w:lang w:val="hr-HR"/>
        </w:rPr>
        <w:t>Programski upravljane mreže (eng</w:t>
      </w:r>
      <w:r w:rsidR="00583464" w:rsidRPr="00C00DF2">
        <w:rPr>
          <w:lang w:val="hr-HR"/>
        </w:rPr>
        <w:t>l</w:t>
      </w:r>
      <w:r w:rsidRPr="00C00DF2">
        <w:rPr>
          <w:lang w:val="hr-HR"/>
        </w:rPr>
        <w:t xml:space="preserve">. </w:t>
      </w:r>
      <w:r w:rsidRPr="00C00DF2">
        <w:rPr>
          <w:i/>
          <w:lang w:val="hr-HR"/>
        </w:rPr>
        <w:t>Software-Defined Network</w:t>
      </w:r>
      <w:r w:rsidRPr="00C00DF2">
        <w:rPr>
          <w:lang w:val="hr-HR"/>
        </w:rPr>
        <w:t xml:space="preserve">, </w:t>
      </w:r>
      <w:r w:rsidR="001A32B2" w:rsidRPr="00C00DF2">
        <w:rPr>
          <w:lang w:val="hr-HR"/>
        </w:rPr>
        <w:t>skr.</w:t>
      </w:r>
      <w:r w:rsidRPr="00C00DF2">
        <w:rPr>
          <w:lang w:val="hr-HR"/>
        </w:rPr>
        <w:t xml:space="preserve"> SDN) nude rješenje problema </w:t>
      </w:r>
      <w:r w:rsidR="001A32B2" w:rsidRPr="00C00DF2">
        <w:rPr>
          <w:lang w:val="hr-HR"/>
        </w:rPr>
        <w:t xml:space="preserve">takve </w:t>
      </w:r>
      <w:r w:rsidR="00583464" w:rsidRPr="00C00DF2">
        <w:rPr>
          <w:lang w:val="hr-HR"/>
        </w:rPr>
        <w:t>kompleksnosti upravljanja mrežom</w:t>
      </w:r>
      <w:r w:rsidR="004950DA" w:rsidRPr="00C00DF2">
        <w:rPr>
          <w:lang w:val="hr-HR"/>
        </w:rPr>
        <w:t xml:space="preserve">. Odvajajući logiku </w:t>
      </w:r>
      <w:r w:rsidR="00583464" w:rsidRPr="00C00DF2">
        <w:rPr>
          <w:lang w:val="hr-HR"/>
        </w:rPr>
        <w:t xml:space="preserve">upravljanja prosljeđivanjem iz </w:t>
      </w:r>
      <w:r w:rsidR="004950DA" w:rsidRPr="00C00DF2">
        <w:rPr>
          <w:lang w:val="hr-HR"/>
        </w:rPr>
        <w:t xml:space="preserve">samih mrežnih uređaja u zasebni </w:t>
      </w:r>
      <w:r w:rsidR="005907B4" w:rsidRPr="00C00DF2">
        <w:rPr>
          <w:lang w:val="hr-HR"/>
        </w:rPr>
        <w:t xml:space="preserve">SDN </w:t>
      </w:r>
      <w:r w:rsidR="004950DA" w:rsidRPr="00C00DF2">
        <w:rPr>
          <w:lang w:val="hr-HR"/>
        </w:rPr>
        <w:t xml:space="preserve">upravljački uređaj, omogućuje se razvoj logike </w:t>
      </w:r>
      <w:r w:rsidR="005907B4" w:rsidRPr="00C00DF2">
        <w:rPr>
          <w:lang w:val="hr-HR"/>
        </w:rPr>
        <w:t xml:space="preserve">upravljanja prosljeđivanjem </w:t>
      </w:r>
      <w:r w:rsidR="004950DA" w:rsidRPr="00C00DF2">
        <w:rPr>
          <w:lang w:val="hr-HR"/>
        </w:rPr>
        <w:t xml:space="preserve">potpuno neovisno o konkretnoj izvedbi sklopovlja o kojemu mreža ovisi. OpenFlow specifikacija </w:t>
      </w:r>
      <w:r w:rsidR="00332973" w:rsidRPr="00C00DF2">
        <w:rPr>
          <w:lang w:val="hr-HR"/>
        </w:rPr>
        <w:t>omogućuje komunikaciju između</w:t>
      </w:r>
      <w:r w:rsidR="004950DA" w:rsidRPr="00C00DF2">
        <w:rPr>
          <w:lang w:val="hr-HR"/>
        </w:rPr>
        <w:t xml:space="preserve"> </w:t>
      </w:r>
      <w:r w:rsidR="005907B4" w:rsidRPr="00C00DF2">
        <w:rPr>
          <w:lang w:val="hr-HR"/>
        </w:rPr>
        <w:t xml:space="preserve">SDN </w:t>
      </w:r>
      <w:r w:rsidR="004950DA" w:rsidRPr="00C00DF2">
        <w:rPr>
          <w:lang w:val="hr-HR"/>
        </w:rPr>
        <w:t>upravljačkog uređaja i mrež</w:t>
      </w:r>
      <w:r w:rsidR="00B72AAB" w:rsidRPr="00C00DF2">
        <w:rPr>
          <w:lang w:val="hr-HR"/>
        </w:rPr>
        <w:t xml:space="preserve">nih </w:t>
      </w:r>
      <w:r w:rsidR="001A32B2" w:rsidRPr="00C00DF2">
        <w:rPr>
          <w:lang w:val="hr-HR"/>
        </w:rPr>
        <w:t xml:space="preserve">uređaja </w:t>
      </w:r>
      <w:r w:rsidR="00B72AAB" w:rsidRPr="00C00DF2">
        <w:rPr>
          <w:lang w:val="hr-HR"/>
        </w:rPr>
        <w:t xml:space="preserve">time što </w:t>
      </w:r>
      <w:r w:rsidR="004950DA" w:rsidRPr="00C00DF2">
        <w:rPr>
          <w:lang w:val="hr-HR"/>
        </w:rPr>
        <w:t xml:space="preserve">specificira zajedničku logičku arhitekturu </w:t>
      </w:r>
      <w:r w:rsidR="00332973" w:rsidRPr="00C00DF2">
        <w:rPr>
          <w:lang w:val="hr-HR"/>
        </w:rPr>
        <w:t xml:space="preserve">u svim </w:t>
      </w:r>
      <w:r w:rsidR="004950DA" w:rsidRPr="00C00DF2">
        <w:rPr>
          <w:lang w:val="hr-HR"/>
        </w:rPr>
        <w:t>uređaj</w:t>
      </w:r>
      <w:r w:rsidR="00332973" w:rsidRPr="00C00DF2">
        <w:rPr>
          <w:lang w:val="hr-HR"/>
        </w:rPr>
        <w:t>ima</w:t>
      </w:r>
      <w:r w:rsidR="004950DA" w:rsidRPr="00C00DF2">
        <w:rPr>
          <w:lang w:val="hr-HR"/>
        </w:rPr>
        <w:t xml:space="preserve"> u mreži kojima upravlja SDN</w:t>
      </w:r>
      <w:r w:rsidR="00332973" w:rsidRPr="00C00DF2">
        <w:rPr>
          <w:lang w:val="hr-HR"/>
        </w:rPr>
        <w:t xml:space="preserve"> </w:t>
      </w:r>
      <w:r w:rsidR="001A32B2" w:rsidRPr="00C00DF2">
        <w:rPr>
          <w:lang w:val="hr-HR"/>
        </w:rPr>
        <w:t>upravljački uređaj</w:t>
      </w:r>
      <w:r w:rsidR="004950DA" w:rsidRPr="00C00DF2">
        <w:rPr>
          <w:lang w:val="hr-HR"/>
        </w:rPr>
        <w:t xml:space="preserve"> </w:t>
      </w:r>
      <w:r w:rsidR="00332973" w:rsidRPr="00C00DF2">
        <w:rPr>
          <w:lang w:val="hr-HR"/>
        </w:rPr>
        <w:t>te nudi standardni i sigurni protokol za njihovu međusobnu komunikaciju.</w:t>
      </w:r>
    </w:p>
    <w:p w14:paraId="1F050519" w14:textId="4B508766" w:rsidR="00332973" w:rsidRPr="00C00DF2" w:rsidRDefault="005D045C" w:rsidP="00D51FDF">
      <w:pPr>
        <w:pStyle w:val="BodyText"/>
        <w:jc w:val="both"/>
        <w:rPr>
          <w:lang w:val="hr-HR"/>
        </w:rPr>
      </w:pPr>
      <w:r w:rsidRPr="00C00DF2">
        <w:rPr>
          <w:lang w:val="hr-HR"/>
        </w:rPr>
        <w:t xml:space="preserve">OpenDaylight je programska plaforma otvorenog koda koja realizira jedan upravljački uređaj. OpenFlow specifikacija sadrži mnoštvo zahtjeva od kojih neki moraju, a </w:t>
      </w:r>
      <w:r w:rsidR="001A32B2" w:rsidRPr="00C00DF2">
        <w:rPr>
          <w:lang w:val="hr-HR"/>
        </w:rPr>
        <w:t>neki mogu</w:t>
      </w:r>
      <w:r w:rsidRPr="00C00DF2">
        <w:rPr>
          <w:lang w:val="hr-HR"/>
        </w:rPr>
        <w:t xml:space="preserve"> biti implementirani unutar konkretnog </w:t>
      </w:r>
      <w:r w:rsidR="005907B4" w:rsidRPr="00C00DF2">
        <w:rPr>
          <w:lang w:val="hr-HR"/>
        </w:rPr>
        <w:t>upravljačkog uređaja</w:t>
      </w:r>
      <w:r w:rsidRPr="00C00DF2">
        <w:rPr>
          <w:lang w:val="hr-HR"/>
        </w:rPr>
        <w:t xml:space="preserve">. </w:t>
      </w:r>
      <w:r w:rsidR="001A32B2" w:rsidRPr="00C00DF2">
        <w:rPr>
          <w:lang w:val="hr-HR"/>
        </w:rPr>
        <w:t>Z</w:t>
      </w:r>
      <w:r w:rsidRPr="00C00DF2">
        <w:rPr>
          <w:lang w:val="hr-HR"/>
        </w:rPr>
        <w:t xml:space="preserve">adatak </w:t>
      </w:r>
      <w:r w:rsidR="001A32B2" w:rsidRPr="00C00DF2">
        <w:rPr>
          <w:lang w:val="hr-HR"/>
        </w:rPr>
        <w:t>ovog projekta je</w:t>
      </w:r>
      <w:r w:rsidRPr="00C00DF2">
        <w:rPr>
          <w:lang w:val="hr-HR"/>
        </w:rPr>
        <w:t xml:space="preserve"> analizirati poruke</w:t>
      </w:r>
      <w:r w:rsidR="001A32B2" w:rsidRPr="00C00DF2">
        <w:rPr>
          <w:lang w:val="hr-HR"/>
        </w:rPr>
        <w:t xml:space="preserve"> </w:t>
      </w:r>
      <w:r w:rsidR="006A4098" w:rsidRPr="00C00DF2">
        <w:rPr>
          <w:lang w:val="hr-HR"/>
        </w:rPr>
        <w:t>poslane između OpenDaylight</w:t>
      </w:r>
      <w:r w:rsidRPr="00C00DF2">
        <w:rPr>
          <w:lang w:val="hr-HR"/>
        </w:rPr>
        <w:t xml:space="preserve">a i SDN </w:t>
      </w:r>
      <w:r w:rsidR="001A32B2" w:rsidRPr="00C00DF2">
        <w:rPr>
          <w:lang w:val="hr-HR"/>
        </w:rPr>
        <w:t>mrežnih uređaja kako bi se utvrdilo</w:t>
      </w:r>
      <w:r w:rsidRPr="00C00DF2">
        <w:rPr>
          <w:lang w:val="hr-HR"/>
        </w:rPr>
        <w:t xml:space="preserve"> do koje su mjere funkcionalnosti opisane OpenFlow specifikacijom </w:t>
      </w:r>
      <w:r w:rsidR="001A32B2" w:rsidRPr="00C00DF2">
        <w:rPr>
          <w:lang w:val="hr-HR"/>
        </w:rPr>
        <w:t xml:space="preserve">implementirane </w:t>
      </w:r>
      <w:r w:rsidR="006A4098" w:rsidRPr="00C00DF2">
        <w:rPr>
          <w:lang w:val="hr-HR"/>
        </w:rPr>
        <w:t>unutar samog OpenDaylight</w:t>
      </w:r>
      <w:r w:rsidRPr="00C00DF2">
        <w:rPr>
          <w:lang w:val="hr-HR"/>
        </w:rPr>
        <w:t>a.</w:t>
      </w:r>
    </w:p>
    <w:p w14:paraId="1EA1620F" w14:textId="77777777" w:rsidR="00C601D9" w:rsidRPr="00C00DF2" w:rsidRDefault="00F96AD6" w:rsidP="00C601D9">
      <w:pPr>
        <w:pStyle w:val="Heading1"/>
        <w:rPr>
          <w:lang w:val="hr-HR"/>
        </w:rPr>
      </w:pPr>
      <w:bookmarkStart w:id="4" w:name="_Toc472869252"/>
      <w:r w:rsidRPr="00C00DF2">
        <w:rPr>
          <w:lang w:val="hr-HR"/>
        </w:rPr>
        <w:t>Cilj projekta</w:t>
      </w:r>
      <w:bookmarkEnd w:id="4"/>
    </w:p>
    <w:p w14:paraId="303B8D7D" w14:textId="77777777" w:rsidR="004A042A" w:rsidRPr="00C00DF2" w:rsidRDefault="00C41D39" w:rsidP="00D51FDF">
      <w:pPr>
        <w:pStyle w:val="BodyText"/>
        <w:jc w:val="both"/>
        <w:rPr>
          <w:lang w:val="hr-HR"/>
        </w:rPr>
      </w:pPr>
      <w:r w:rsidRPr="00C00DF2">
        <w:rPr>
          <w:lang w:val="hr-HR"/>
        </w:rPr>
        <w:t>Cilj projekta je analiza izvedbe speci</w:t>
      </w:r>
      <w:r w:rsidR="00E36CB8" w:rsidRPr="00C00DF2">
        <w:rPr>
          <w:lang w:val="hr-HR"/>
        </w:rPr>
        <w:t>f</w:t>
      </w:r>
      <w:r w:rsidRPr="00C00DF2">
        <w:rPr>
          <w:lang w:val="hr-HR"/>
        </w:rPr>
        <w:t xml:space="preserve">ikacije OpenFlow u upravljačkom uređaju OpenDaylight. Nakon razrade metodologije analize, promatrat će se komunikacija u laboratorijskoj mreži pomoću alata Wireshark te analizirati i obraditi snimljeni </w:t>
      </w:r>
      <w:r w:rsidR="001A32B2" w:rsidRPr="00C00DF2">
        <w:rPr>
          <w:lang w:val="hr-HR"/>
        </w:rPr>
        <w:t xml:space="preserve">kontrolni </w:t>
      </w:r>
      <w:r w:rsidRPr="00C00DF2">
        <w:rPr>
          <w:lang w:val="hr-HR"/>
        </w:rPr>
        <w:t xml:space="preserve">promet. Cilj je također i upoznavanje s funkcijama i dijelovima </w:t>
      </w:r>
      <w:r w:rsidR="001A32B2" w:rsidRPr="00C00DF2">
        <w:rPr>
          <w:lang w:val="hr-HR"/>
        </w:rPr>
        <w:t xml:space="preserve">specifikacije </w:t>
      </w:r>
      <w:r w:rsidRPr="00C00DF2">
        <w:rPr>
          <w:lang w:val="hr-HR"/>
        </w:rPr>
        <w:t xml:space="preserve">OpenFlow te utvrđivanje njegovog djelovanja </w:t>
      </w:r>
      <w:r w:rsidR="001A32B2" w:rsidRPr="00C00DF2">
        <w:rPr>
          <w:lang w:val="hr-HR"/>
        </w:rPr>
        <w:t>na rad same mreže</w:t>
      </w:r>
      <w:r w:rsidRPr="00C00DF2">
        <w:rPr>
          <w:lang w:val="hr-HR"/>
        </w:rPr>
        <w:t>. Utvrdit ć</w:t>
      </w:r>
      <w:r w:rsidR="001A32B2" w:rsidRPr="00C00DF2">
        <w:rPr>
          <w:lang w:val="hr-HR"/>
        </w:rPr>
        <w:t>e se što je sve od specifikacije</w:t>
      </w:r>
      <w:r w:rsidRPr="00C00DF2">
        <w:rPr>
          <w:lang w:val="hr-HR"/>
        </w:rPr>
        <w:t xml:space="preserve"> OpenFlow izvedeno u konkretnom slučaju SDN </w:t>
      </w:r>
      <w:r w:rsidR="001A32B2" w:rsidRPr="00C00DF2">
        <w:rPr>
          <w:lang w:val="hr-HR"/>
        </w:rPr>
        <w:t>mrežnih uređaja u laboratorijskoj okolini</w:t>
      </w:r>
      <w:r w:rsidRPr="00C00DF2">
        <w:rPr>
          <w:lang w:val="hr-HR"/>
        </w:rPr>
        <w:t xml:space="preserve"> i upravljačko</w:t>
      </w:r>
      <w:r w:rsidR="001A32B2" w:rsidRPr="00C00DF2">
        <w:rPr>
          <w:lang w:val="hr-HR"/>
        </w:rPr>
        <w:t>m</w:t>
      </w:r>
      <w:r w:rsidRPr="00C00DF2">
        <w:rPr>
          <w:lang w:val="hr-HR"/>
        </w:rPr>
        <w:t xml:space="preserve"> uređaj</w:t>
      </w:r>
      <w:r w:rsidR="001A32B2" w:rsidRPr="00C00DF2">
        <w:rPr>
          <w:lang w:val="hr-HR"/>
        </w:rPr>
        <w:t>u</w:t>
      </w:r>
      <w:r w:rsidRPr="00C00DF2">
        <w:rPr>
          <w:lang w:val="hr-HR"/>
        </w:rPr>
        <w:t xml:space="preserve"> OpenDaylight. Predviđeno trajanje projekta je tri mjeseca.</w:t>
      </w:r>
    </w:p>
    <w:p w14:paraId="77AFC0CC" w14:textId="77777777" w:rsidR="00A722D2" w:rsidRPr="00C00DF2" w:rsidRDefault="00FC64FB" w:rsidP="006D00C5">
      <w:pPr>
        <w:pStyle w:val="Heading1"/>
        <w:rPr>
          <w:lang w:val="hr-HR"/>
        </w:rPr>
      </w:pPr>
      <w:bookmarkStart w:id="5" w:name="_Toc472869253"/>
      <w:r w:rsidRPr="00C00DF2">
        <w:rPr>
          <w:lang w:val="hr-HR"/>
        </w:rPr>
        <w:t>Voditelj studentskog tima</w:t>
      </w:r>
      <w:bookmarkEnd w:id="5"/>
    </w:p>
    <w:p w14:paraId="2C844623" w14:textId="77777777" w:rsidR="00332973" w:rsidRPr="00C00DF2" w:rsidRDefault="00332973" w:rsidP="00C601D9">
      <w:pPr>
        <w:pStyle w:val="BodyText"/>
        <w:rPr>
          <w:lang w:val="hr-HR"/>
        </w:rPr>
      </w:pPr>
      <w:r w:rsidRPr="00C00DF2">
        <w:rPr>
          <w:lang w:val="hr-HR"/>
        </w:rPr>
        <w:t>Vice Ivušić.</w:t>
      </w:r>
    </w:p>
    <w:p w14:paraId="69837DDC" w14:textId="77777777" w:rsidR="00A722D2" w:rsidRPr="00C00DF2" w:rsidRDefault="00A722D2" w:rsidP="006D00C5">
      <w:pPr>
        <w:pStyle w:val="Heading1"/>
        <w:rPr>
          <w:lang w:val="hr-HR"/>
        </w:rPr>
      </w:pPr>
      <w:bookmarkStart w:id="6" w:name="_Toc472869254"/>
      <w:r w:rsidRPr="00C00DF2">
        <w:rPr>
          <w:lang w:val="hr-HR"/>
        </w:rPr>
        <w:t>Rezultat(i)</w:t>
      </w:r>
      <w:bookmarkEnd w:id="6"/>
    </w:p>
    <w:p w14:paraId="74805642" w14:textId="6B672C18" w:rsidR="00C601D9" w:rsidRPr="00C00DF2" w:rsidRDefault="00C41D39" w:rsidP="00D51FDF">
      <w:pPr>
        <w:pStyle w:val="BodyText"/>
        <w:jc w:val="both"/>
        <w:rPr>
          <w:lang w:val="hr-HR"/>
        </w:rPr>
      </w:pPr>
      <w:r w:rsidRPr="00C00DF2">
        <w:rPr>
          <w:lang w:val="hr-HR"/>
        </w:rPr>
        <w:t xml:space="preserve">Ovim projektom </w:t>
      </w:r>
      <w:r w:rsidR="00E36CB8" w:rsidRPr="00C00DF2">
        <w:rPr>
          <w:lang w:val="hr-HR"/>
        </w:rPr>
        <w:t>nastoji se</w:t>
      </w:r>
      <w:r w:rsidRPr="00C00DF2">
        <w:rPr>
          <w:lang w:val="hr-HR"/>
        </w:rPr>
        <w:t xml:space="preserve"> postići potpuno razumijevanje protokola OpenFlow </w:t>
      </w:r>
      <w:r w:rsidR="001A32B2" w:rsidRPr="00C00DF2">
        <w:rPr>
          <w:lang w:val="hr-HR"/>
        </w:rPr>
        <w:t xml:space="preserve">i njegove izvedbe </w:t>
      </w:r>
      <w:r w:rsidRPr="00C00DF2">
        <w:rPr>
          <w:lang w:val="hr-HR"/>
        </w:rPr>
        <w:t>u upravljačkom uređaju OpenDaylight</w:t>
      </w:r>
      <w:r w:rsidR="001A32B2" w:rsidRPr="00C00DF2">
        <w:rPr>
          <w:lang w:val="hr-HR"/>
        </w:rPr>
        <w:t xml:space="preserve">, odnosno </w:t>
      </w:r>
      <w:r w:rsidR="00E36CB8" w:rsidRPr="00C00DF2">
        <w:rPr>
          <w:lang w:val="hr-HR"/>
        </w:rPr>
        <w:t xml:space="preserve">kako je protokol izveden i do koje se mjere razlikuje izvedba u OpenDaylightu </w:t>
      </w:r>
      <w:r w:rsidR="001A32B2" w:rsidRPr="00C00DF2">
        <w:rPr>
          <w:lang w:val="hr-HR"/>
        </w:rPr>
        <w:t>u odnosnu na ono</w:t>
      </w:r>
      <w:r w:rsidR="00E36CB8" w:rsidRPr="00C00DF2">
        <w:rPr>
          <w:lang w:val="hr-HR"/>
        </w:rPr>
        <w:t xml:space="preserve"> što je nav</w:t>
      </w:r>
      <w:r w:rsidR="001A32B2" w:rsidRPr="00C00DF2">
        <w:rPr>
          <w:lang w:val="hr-HR"/>
        </w:rPr>
        <w:t>edeno u specifikaciji OpenFlow</w:t>
      </w:r>
      <w:r w:rsidR="00E36CB8" w:rsidRPr="00C00DF2">
        <w:rPr>
          <w:lang w:val="hr-HR"/>
        </w:rPr>
        <w:t xml:space="preserve">. </w:t>
      </w:r>
      <w:r w:rsidR="00206C0E" w:rsidRPr="00C00DF2">
        <w:rPr>
          <w:lang w:val="hr-HR"/>
        </w:rPr>
        <w:t xml:space="preserve">Na kraju projekta </w:t>
      </w:r>
      <w:r w:rsidR="001A32B2" w:rsidRPr="00C00DF2">
        <w:rPr>
          <w:lang w:val="hr-HR"/>
        </w:rPr>
        <w:t>rezultati će uključivati i isporuku</w:t>
      </w:r>
      <w:r w:rsidR="00206C0E" w:rsidRPr="00C00DF2">
        <w:rPr>
          <w:lang w:val="hr-HR"/>
        </w:rPr>
        <w:t xml:space="preserve"> konačne verzije plana projekta i tehničke dokumentacije.</w:t>
      </w:r>
    </w:p>
    <w:p w14:paraId="7A7A0D0C" w14:textId="77777777" w:rsidR="000A6603" w:rsidRPr="00C00DF2" w:rsidRDefault="000A6603" w:rsidP="000A6603">
      <w:pPr>
        <w:pStyle w:val="Heading1"/>
        <w:rPr>
          <w:lang w:val="hr-HR"/>
        </w:rPr>
      </w:pPr>
      <w:bookmarkStart w:id="7" w:name="_Toc100054240"/>
      <w:bookmarkStart w:id="8" w:name="_Toc472869255"/>
      <w:r w:rsidRPr="00C00DF2">
        <w:rPr>
          <w:lang w:val="hr-HR"/>
        </w:rPr>
        <w:t>Slični projekti</w:t>
      </w:r>
      <w:bookmarkEnd w:id="8"/>
    </w:p>
    <w:p w14:paraId="375374EE" w14:textId="70137EF7" w:rsidR="00C35E5E" w:rsidRPr="00C00DF2" w:rsidRDefault="00A31D72" w:rsidP="00D51FDF">
      <w:pPr>
        <w:pStyle w:val="BodyText"/>
        <w:jc w:val="both"/>
        <w:rPr>
          <w:lang w:val="hr-HR"/>
        </w:rPr>
      </w:pPr>
      <w:r w:rsidRPr="00C00DF2">
        <w:rPr>
          <w:lang w:val="hr-HR"/>
        </w:rPr>
        <w:t>Slični projekti iz područja SD</w:t>
      </w:r>
      <w:r w:rsidR="006A4098" w:rsidRPr="00C00DF2">
        <w:rPr>
          <w:lang w:val="hr-HR"/>
        </w:rPr>
        <w:t>N-a i OpenFlow</w:t>
      </w:r>
      <w:r w:rsidR="000D6533" w:rsidRPr="00C00DF2">
        <w:rPr>
          <w:lang w:val="hr-HR"/>
        </w:rPr>
        <w:t>a napravljeni su</w:t>
      </w:r>
      <w:r w:rsidRPr="00C00DF2">
        <w:rPr>
          <w:lang w:val="hr-HR"/>
        </w:rPr>
        <w:t xml:space="preserve"> od strane studenata sa Sveučilišta Santa Clara</w:t>
      </w:r>
      <w:r w:rsidR="009E560E" w:rsidRPr="00C00DF2">
        <w:rPr>
          <w:lang w:val="hr-HR"/>
        </w:rPr>
        <w:t xml:space="preserve"> [1][2][3]</w:t>
      </w:r>
      <w:r w:rsidR="005907B4" w:rsidRPr="00C00DF2">
        <w:rPr>
          <w:lang w:val="hr-HR"/>
        </w:rPr>
        <w:t>.</w:t>
      </w:r>
    </w:p>
    <w:p w14:paraId="17B993C6" w14:textId="77777777" w:rsidR="00C74132" w:rsidRPr="00C00DF2" w:rsidRDefault="00C74132" w:rsidP="00C74132">
      <w:pPr>
        <w:pStyle w:val="Heading1"/>
        <w:rPr>
          <w:lang w:val="hr-HR"/>
        </w:rPr>
      </w:pPr>
      <w:bookmarkStart w:id="9" w:name="_Toc472869256"/>
      <w:r w:rsidRPr="00C00DF2">
        <w:rPr>
          <w:lang w:val="hr-HR"/>
        </w:rPr>
        <w:t>Resursi</w:t>
      </w:r>
      <w:bookmarkEnd w:id="7"/>
      <w:bookmarkEnd w:id="9"/>
    </w:p>
    <w:p w14:paraId="4566C714" w14:textId="77777777" w:rsidR="009969FE" w:rsidRPr="00C00DF2" w:rsidRDefault="009969FE" w:rsidP="00D51FDF">
      <w:pPr>
        <w:pStyle w:val="BodyText"/>
        <w:jc w:val="both"/>
        <w:rPr>
          <w:lang w:val="hr-HR"/>
        </w:rPr>
      </w:pPr>
      <w:r w:rsidRPr="00C00DF2">
        <w:rPr>
          <w:lang w:val="hr-HR"/>
        </w:rPr>
        <w:t>U</w:t>
      </w:r>
      <w:r w:rsidR="007E14C3" w:rsidRPr="00C00DF2">
        <w:rPr>
          <w:lang w:val="hr-HR"/>
        </w:rPr>
        <w:t xml:space="preserve"> radu na projektu sudjeluju tri osobe.</w:t>
      </w:r>
    </w:p>
    <w:p w14:paraId="12F0344B" w14:textId="77777777" w:rsidR="00A31D72" w:rsidRPr="00C00DF2" w:rsidRDefault="00A31D72" w:rsidP="00D51FDF">
      <w:pPr>
        <w:pStyle w:val="BodyText"/>
        <w:jc w:val="both"/>
        <w:rPr>
          <w:lang w:val="hr-HR"/>
        </w:rPr>
      </w:pPr>
      <w:r w:rsidRPr="00C00DF2">
        <w:rPr>
          <w:lang w:val="hr-HR"/>
        </w:rPr>
        <w:lastRenderedPageBreak/>
        <w:t>Članovi tima međusobno komuniciraju preko Facebook-a i služben</w:t>
      </w:r>
      <w:r w:rsidR="000D6533" w:rsidRPr="00C00DF2">
        <w:rPr>
          <w:lang w:val="hr-HR"/>
        </w:rPr>
        <w:t>e</w:t>
      </w:r>
      <w:r w:rsidRPr="00C00DF2">
        <w:rPr>
          <w:lang w:val="hr-HR"/>
        </w:rPr>
        <w:t xml:space="preserve"> FER-ov</w:t>
      </w:r>
      <w:r w:rsidR="000D6533" w:rsidRPr="00C00DF2">
        <w:rPr>
          <w:lang w:val="hr-HR"/>
        </w:rPr>
        <w:t>e</w:t>
      </w:r>
      <w:r w:rsidRPr="00C00DF2">
        <w:rPr>
          <w:lang w:val="hr-HR"/>
        </w:rPr>
        <w:t xml:space="preserve"> </w:t>
      </w:r>
      <w:r w:rsidR="000D6533" w:rsidRPr="00C00DF2">
        <w:rPr>
          <w:lang w:val="hr-HR"/>
        </w:rPr>
        <w:t>el. pošte</w:t>
      </w:r>
      <w:r w:rsidRPr="00C00DF2">
        <w:rPr>
          <w:lang w:val="hr-HR"/>
        </w:rPr>
        <w:t xml:space="preserve">. Osim toga, </w:t>
      </w:r>
      <w:r w:rsidR="000D6533" w:rsidRPr="00C00DF2">
        <w:rPr>
          <w:lang w:val="hr-HR"/>
        </w:rPr>
        <w:t>članovi tima održavaju sastanke</w:t>
      </w:r>
      <w:r w:rsidRPr="00C00DF2">
        <w:rPr>
          <w:lang w:val="hr-HR"/>
        </w:rPr>
        <w:t xml:space="preserve"> svaki tjedan na kojima </w:t>
      </w:r>
      <w:r w:rsidR="000D6533" w:rsidRPr="00C00DF2">
        <w:rPr>
          <w:lang w:val="hr-HR"/>
        </w:rPr>
        <w:t>se dogovaraju i izvršavaju projektne aktivnosti.</w:t>
      </w:r>
      <w:r w:rsidRPr="00C00DF2">
        <w:rPr>
          <w:lang w:val="hr-HR"/>
        </w:rPr>
        <w:t xml:space="preserve"> Za rad na projektu te međusobno dijeljenje i izrađivanje dokumenata koristi</w:t>
      </w:r>
      <w:r w:rsidR="000D6533" w:rsidRPr="00C00DF2">
        <w:rPr>
          <w:lang w:val="hr-HR"/>
        </w:rPr>
        <w:t xml:space="preserve"> se</w:t>
      </w:r>
      <w:r w:rsidRPr="00C00DF2">
        <w:rPr>
          <w:lang w:val="hr-HR"/>
        </w:rPr>
        <w:t xml:space="preserve"> Github. Za uspješno rješenje </w:t>
      </w:r>
      <w:r w:rsidR="000D6533" w:rsidRPr="00C00DF2">
        <w:rPr>
          <w:lang w:val="hr-HR"/>
        </w:rPr>
        <w:t>zadataka</w:t>
      </w:r>
      <w:r w:rsidRPr="00C00DF2">
        <w:rPr>
          <w:lang w:val="hr-HR"/>
        </w:rPr>
        <w:t xml:space="preserve"> koristi</w:t>
      </w:r>
      <w:r w:rsidR="000D6533" w:rsidRPr="00C00DF2">
        <w:rPr>
          <w:lang w:val="hr-HR"/>
        </w:rPr>
        <w:t xml:space="preserve"> se</w:t>
      </w:r>
      <w:r w:rsidRPr="00C00DF2">
        <w:rPr>
          <w:lang w:val="hr-HR"/>
        </w:rPr>
        <w:t xml:space="preserve"> predznanj</w:t>
      </w:r>
      <w:r w:rsidR="000D6533" w:rsidRPr="00C00DF2">
        <w:rPr>
          <w:lang w:val="hr-HR"/>
        </w:rPr>
        <w:t>e</w:t>
      </w:r>
      <w:r w:rsidRPr="00C00DF2">
        <w:rPr>
          <w:lang w:val="hr-HR"/>
        </w:rPr>
        <w:t xml:space="preserve"> s kolegija Komunikacijske mreže, ali i literatur</w:t>
      </w:r>
      <w:r w:rsidR="000D6533" w:rsidRPr="00C00DF2">
        <w:rPr>
          <w:lang w:val="hr-HR"/>
        </w:rPr>
        <w:t>a</w:t>
      </w:r>
      <w:r w:rsidRPr="00C00DF2">
        <w:rPr>
          <w:lang w:val="hr-HR"/>
        </w:rPr>
        <w:t xml:space="preserve"> dobiven</w:t>
      </w:r>
      <w:r w:rsidR="000D6533" w:rsidRPr="00C00DF2">
        <w:rPr>
          <w:lang w:val="hr-HR"/>
        </w:rPr>
        <w:t>a</w:t>
      </w:r>
      <w:r w:rsidRPr="00C00DF2">
        <w:rPr>
          <w:lang w:val="hr-HR"/>
        </w:rPr>
        <w:t xml:space="preserve"> od strane mentora.</w:t>
      </w:r>
    </w:p>
    <w:p w14:paraId="2412D58C" w14:textId="77777777" w:rsidR="009969FE" w:rsidRPr="00C00DF2" w:rsidRDefault="009969FE" w:rsidP="00D51FDF">
      <w:pPr>
        <w:pStyle w:val="BodyText"/>
        <w:jc w:val="both"/>
        <w:rPr>
          <w:lang w:val="hr-HR"/>
        </w:rPr>
      </w:pPr>
      <w:r w:rsidRPr="00C00DF2">
        <w:rPr>
          <w:lang w:val="hr-HR"/>
        </w:rPr>
        <w:t xml:space="preserve">Na Zavodu za telekomunikacije Fakulteta elektrotehnike i računarstva </w:t>
      </w:r>
      <w:r w:rsidR="00A31D72" w:rsidRPr="00C00DF2">
        <w:rPr>
          <w:lang w:val="hr-HR"/>
        </w:rPr>
        <w:t>koristi</w:t>
      </w:r>
      <w:r w:rsidR="000D6533" w:rsidRPr="00C00DF2">
        <w:rPr>
          <w:lang w:val="hr-HR"/>
        </w:rPr>
        <w:t xml:space="preserve"> se</w:t>
      </w:r>
      <w:r w:rsidRPr="00C00DF2">
        <w:rPr>
          <w:lang w:val="hr-HR"/>
        </w:rPr>
        <w:t xml:space="preserve"> laboratorij opremljen</w:t>
      </w:r>
      <w:r w:rsidR="00D43192" w:rsidRPr="00C00DF2">
        <w:rPr>
          <w:lang w:val="hr-HR"/>
        </w:rPr>
        <w:t xml:space="preserve"> </w:t>
      </w:r>
      <w:r w:rsidRPr="00C00DF2">
        <w:rPr>
          <w:lang w:val="hr-HR"/>
        </w:rPr>
        <w:t>račun</w:t>
      </w:r>
      <w:r w:rsidR="00EB581C" w:rsidRPr="00C00DF2">
        <w:rPr>
          <w:lang w:val="hr-HR"/>
        </w:rPr>
        <w:t>alima s instaliranim Windows i Linux operacijskim sustavima</w:t>
      </w:r>
      <w:r w:rsidR="00A31D72" w:rsidRPr="00C00DF2">
        <w:rPr>
          <w:lang w:val="hr-HR"/>
        </w:rPr>
        <w:t xml:space="preserve"> </w:t>
      </w:r>
      <w:r w:rsidR="0009291B" w:rsidRPr="00C00DF2">
        <w:rPr>
          <w:lang w:val="hr-HR"/>
        </w:rPr>
        <w:t>te</w:t>
      </w:r>
      <w:r w:rsidR="00A31D72" w:rsidRPr="00C00DF2">
        <w:rPr>
          <w:lang w:val="hr-HR"/>
        </w:rPr>
        <w:t xml:space="preserve"> instaliranim up</w:t>
      </w:r>
      <w:r w:rsidR="0009291B" w:rsidRPr="00C00DF2">
        <w:rPr>
          <w:lang w:val="hr-HR"/>
        </w:rPr>
        <w:t>ravljačkim uređajem OpenDaylight</w:t>
      </w:r>
      <w:r w:rsidR="005907B4" w:rsidRPr="00C00DF2">
        <w:rPr>
          <w:lang w:val="hr-HR"/>
        </w:rPr>
        <w:t>, verzije Hydrogen</w:t>
      </w:r>
      <w:r w:rsidR="0009291B" w:rsidRPr="00C00DF2">
        <w:rPr>
          <w:lang w:val="hr-HR"/>
        </w:rPr>
        <w:t xml:space="preserve">. Laboratorij je opremljen </w:t>
      </w:r>
      <w:r w:rsidR="00982EE9" w:rsidRPr="00C00DF2">
        <w:rPr>
          <w:lang w:val="hr-HR"/>
        </w:rPr>
        <w:t xml:space="preserve">i </w:t>
      </w:r>
      <w:r w:rsidR="00EB581C" w:rsidRPr="00C00DF2">
        <w:rPr>
          <w:lang w:val="hr-HR"/>
        </w:rPr>
        <w:t xml:space="preserve">mrežnom infrastrukturom koja </w:t>
      </w:r>
      <w:r w:rsidR="000D6533" w:rsidRPr="00C00DF2">
        <w:rPr>
          <w:lang w:val="hr-HR"/>
        </w:rPr>
        <w:t>sadrži mrežni ormar u kojem</w:t>
      </w:r>
      <w:r w:rsidR="00EB581C" w:rsidRPr="00C00DF2">
        <w:rPr>
          <w:lang w:val="hr-HR"/>
        </w:rPr>
        <w:t xml:space="preserve"> se nalaz</w:t>
      </w:r>
      <w:r w:rsidR="000D6533" w:rsidRPr="00C00DF2">
        <w:rPr>
          <w:lang w:val="hr-HR"/>
        </w:rPr>
        <w:t>i</w:t>
      </w:r>
      <w:r w:rsidR="00EB581C" w:rsidRPr="00C00DF2">
        <w:rPr>
          <w:lang w:val="hr-HR"/>
        </w:rPr>
        <w:t xml:space="preserve"> </w:t>
      </w:r>
      <w:r w:rsidR="000D6533" w:rsidRPr="00C00DF2">
        <w:rPr>
          <w:lang w:val="hr-HR"/>
        </w:rPr>
        <w:t>pet HP 2920-24G komutatora s podrškom za OpenFlow</w:t>
      </w:r>
      <w:r w:rsidR="005907B4" w:rsidRPr="00C00DF2">
        <w:rPr>
          <w:lang w:val="hr-HR"/>
        </w:rPr>
        <w:t xml:space="preserve"> verzije 1.0</w:t>
      </w:r>
      <w:r w:rsidR="000D6533" w:rsidRPr="00C00DF2">
        <w:rPr>
          <w:lang w:val="hr-HR"/>
        </w:rPr>
        <w:t>.</w:t>
      </w:r>
    </w:p>
    <w:p w14:paraId="01972D76" w14:textId="77777777" w:rsidR="00C74132" w:rsidRPr="00C00DF2" w:rsidRDefault="00C74132" w:rsidP="00C74132">
      <w:pPr>
        <w:pStyle w:val="BodyText"/>
        <w:rPr>
          <w:b/>
          <w:lang w:val="hr-HR"/>
        </w:rPr>
      </w:pPr>
      <w:r w:rsidRPr="00C00DF2">
        <w:rPr>
          <w:b/>
          <w:lang w:val="hr-HR"/>
        </w:rPr>
        <w:t>Tablica ljudskih resursa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1"/>
        <w:gridCol w:w="2278"/>
        <w:gridCol w:w="1249"/>
        <w:gridCol w:w="4572"/>
      </w:tblGrid>
      <w:tr w:rsidR="00154FCD" w:rsidRPr="00C00DF2" w14:paraId="57B86E4B" w14:textId="77777777" w:rsidTr="00225BCF">
        <w:trPr>
          <w:jc w:val="center"/>
        </w:trPr>
        <w:tc>
          <w:tcPr>
            <w:tcW w:w="1259" w:type="dxa"/>
            <w:shd w:val="clear" w:color="auto" w:fill="auto"/>
            <w:vAlign w:val="center"/>
          </w:tcPr>
          <w:p w14:paraId="1FB7B3ED" w14:textId="77777777" w:rsidR="00154FCD" w:rsidRPr="00C00DF2" w:rsidRDefault="00154FCD" w:rsidP="00225BCF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C00DF2">
              <w:rPr>
                <w:b/>
                <w:lang w:val="hr-HR"/>
              </w:rPr>
              <w:t>Ime i prezime</w:t>
            </w:r>
          </w:p>
        </w:tc>
        <w:tc>
          <w:tcPr>
            <w:tcW w:w="2278" w:type="dxa"/>
            <w:shd w:val="clear" w:color="auto" w:fill="auto"/>
            <w:vAlign w:val="center"/>
          </w:tcPr>
          <w:p w14:paraId="657E5D71" w14:textId="77777777" w:rsidR="00154FCD" w:rsidRPr="00C00DF2" w:rsidRDefault="00154FCD" w:rsidP="00225BCF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C00DF2">
              <w:rPr>
                <w:b/>
                <w:lang w:val="hr-HR"/>
              </w:rPr>
              <w:t>E-mail adresa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3BD3B54B" w14:textId="77777777" w:rsidR="00154FCD" w:rsidRPr="00C00DF2" w:rsidRDefault="00154FCD" w:rsidP="00225BCF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C00DF2">
              <w:rPr>
                <w:b/>
                <w:lang w:val="hr-HR"/>
              </w:rPr>
              <w:t>GSM broj</w:t>
            </w:r>
          </w:p>
        </w:tc>
        <w:tc>
          <w:tcPr>
            <w:tcW w:w="4682" w:type="dxa"/>
            <w:shd w:val="clear" w:color="auto" w:fill="auto"/>
            <w:vAlign w:val="center"/>
          </w:tcPr>
          <w:p w14:paraId="43DEDC5B" w14:textId="77777777" w:rsidR="00154FCD" w:rsidRPr="00C00DF2" w:rsidRDefault="00154FCD" w:rsidP="00225BCF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C00DF2">
              <w:rPr>
                <w:b/>
                <w:lang w:val="hr-HR"/>
              </w:rPr>
              <w:t>Napomene</w:t>
            </w:r>
          </w:p>
        </w:tc>
      </w:tr>
      <w:tr w:rsidR="00154FCD" w:rsidRPr="00C00DF2" w14:paraId="0F34CB34" w14:textId="77777777" w:rsidTr="00225BCF">
        <w:trPr>
          <w:jc w:val="center"/>
        </w:trPr>
        <w:tc>
          <w:tcPr>
            <w:tcW w:w="1259" w:type="dxa"/>
            <w:shd w:val="clear" w:color="auto" w:fill="auto"/>
            <w:vAlign w:val="center"/>
          </w:tcPr>
          <w:p w14:paraId="596C07EA" w14:textId="77777777" w:rsidR="00154FCD" w:rsidRPr="00C00DF2" w:rsidRDefault="00D0211D" w:rsidP="00225BCF">
            <w:pPr>
              <w:pStyle w:val="BodyText"/>
              <w:ind w:left="0"/>
              <w:jc w:val="center"/>
              <w:rPr>
                <w:lang w:val="hr-HR"/>
              </w:rPr>
            </w:pPr>
            <w:r w:rsidRPr="00C00DF2">
              <w:rPr>
                <w:lang w:val="hr-HR"/>
              </w:rPr>
              <w:t>Kristijan Dubravec</w:t>
            </w:r>
          </w:p>
        </w:tc>
        <w:tc>
          <w:tcPr>
            <w:tcW w:w="2278" w:type="dxa"/>
            <w:shd w:val="clear" w:color="auto" w:fill="auto"/>
            <w:vAlign w:val="center"/>
          </w:tcPr>
          <w:p w14:paraId="20787F97" w14:textId="77777777" w:rsidR="00154FCD" w:rsidRPr="00C00DF2" w:rsidRDefault="00D0211D" w:rsidP="00225BCF">
            <w:pPr>
              <w:pStyle w:val="BodyText"/>
              <w:ind w:left="0"/>
              <w:jc w:val="center"/>
              <w:rPr>
                <w:lang w:val="hr-HR"/>
              </w:rPr>
            </w:pPr>
            <w:r w:rsidRPr="00C00DF2">
              <w:rPr>
                <w:lang w:val="hr-HR"/>
              </w:rPr>
              <w:t>kristijan.dubravec@fer.hr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49C386B1" w14:textId="77777777" w:rsidR="00154FCD" w:rsidRPr="00C00DF2" w:rsidRDefault="00C35E5E" w:rsidP="00C35E5E">
            <w:pPr>
              <w:pStyle w:val="BodyText"/>
              <w:ind w:left="0"/>
              <w:jc w:val="center"/>
              <w:rPr>
                <w:lang w:val="hr-HR"/>
              </w:rPr>
            </w:pPr>
            <w:r w:rsidRPr="00C00DF2">
              <w:rPr>
                <w:lang w:val="hr-HR"/>
              </w:rPr>
              <w:t>098/906-2171</w:t>
            </w:r>
          </w:p>
        </w:tc>
        <w:tc>
          <w:tcPr>
            <w:tcW w:w="4682" w:type="dxa"/>
            <w:shd w:val="clear" w:color="auto" w:fill="auto"/>
            <w:vAlign w:val="center"/>
          </w:tcPr>
          <w:p w14:paraId="6D130F09" w14:textId="77777777" w:rsidR="00154FCD" w:rsidRPr="00C00DF2" w:rsidRDefault="00154FCD" w:rsidP="00225BCF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154FCD" w:rsidRPr="00C00DF2" w14:paraId="05A82E23" w14:textId="77777777" w:rsidTr="00225BCF">
        <w:trPr>
          <w:jc w:val="center"/>
        </w:trPr>
        <w:tc>
          <w:tcPr>
            <w:tcW w:w="1259" w:type="dxa"/>
            <w:shd w:val="clear" w:color="auto" w:fill="auto"/>
            <w:vAlign w:val="center"/>
          </w:tcPr>
          <w:p w14:paraId="776431F9" w14:textId="77777777" w:rsidR="00154FCD" w:rsidRPr="00C00DF2" w:rsidRDefault="00D0211D" w:rsidP="00225BCF">
            <w:pPr>
              <w:pStyle w:val="BodyText"/>
              <w:ind w:left="0"/>
              <w:jc w:val="center"/>
              <w:rPr>
                <w:lang w:val="hr-HR"/>
              </w:rPr>
            </w:pPr>
            <w:r w:rsidRPr="00C00DF2">
              <w:rPr>
                <w:lang w:val="hr-HR"/>
              </w:rPr>
              <w:t>Vice Ivušić</w:t>
            </w:r>
          </w:p>
        </w:tc>
        <w:tc>
          <w:tcPr>
            <w:tcW w:w="2278" w:type="dxa"/>
            <w:shd w:val="clear" w:color="auto" w:fill="auto"/>
            <w:vAlign w:val="center"/>
          </w:tcPr>
          <w:p w14:paraId="59DE247A" w14:textId="77777777" w:rsidR="00154FCD" w:rsidRPr="00C00DF2" w:rsidRDefault="00D0211D" w:rsidP="00225BCF">
            <w:pPr>
              <w:pStyle w:val="BodyText"/>
              <w:ind w:left="0"/>
              <w:jc w:val="center"/>
              <w:rPr>
                <w:lang w:val="hr-HR"/>
              </w:rPr>
            </w:pPr>
            <w:r w:rsidRPr="00C00DF2">
              <w:rPr>
                <w:lang w:val="hr-HR"/>
              </w:rPr>
              <w:t>vice.ivusic@fer.hr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3A2A4273" w14:textId="77777777" w:rsidR="00154FCD" w:rsidRPr="00C00DF2" w:rsidRDefault="00D0211D" w:rsidP="00225BCF">
            <w:pPr>
              <w:pStyle w:val="BodyText"/>
              <w:ind w:left="0"/>
              <w:jc w:val="center"/>
              <w:rPr>
                <w:lang w:val="hr-HR"/>
              </w:rPr>
            </w:pPr>
            <w:r w:rsidRPr="00C00DF2">
              <w:rPr>
                <w:lang w:val="hr-HR"/>
              </w:rPr>
              <w:t>098/946-7007</w:t>
            </w:r>
          </w:p>
        </w:tc>
        <w:tc>
          <w:tcPr>
            <w:tcW w:w="4682" w:type="dxa"/>
            <w:shd w:val="clear" w:color="auto" w:fill="auto"/>
            <w:vAlign w:val="center"/>
          </w:tcPr>
          <w:p w14:paraId="0243FF5C" w14:textId="77777777" w:rsidR="00154FCD" w:rsidRPr="00C00DF2" w:rsidRDefault="00154FCD" w:rsidP="00225BCF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154FCD" w:rsidRPr="00C00DF2" w14:paraId="138B7EA9" w14:textId="77777777" w:rsidTr="00225BCF">
        <w:trPr>
          <w:jc w:val="center"/>
        </w:trPr>
        <w:tc>
          <w:tcPr>
            <w:tcW w:w="1259" w:type="dxa"/>
            <w:shd w:val="clear" w:color="auto" w:fill="auto"/>
            <w:vAlign w:val="center"/>
          </w:tcPr>
          <w:p w14:paraId="1FFEB3A9" w14:textId="77777777" w:rsidR="00154FCD" w:rsidRPr="00C00DF2" w:rsidRDefault="00D0211D" w:rsidP="00225BCF">
            <w:pPr>
              <w:pStyle w:val="BodyText"/>
              <w:ind w:left="0"/>
              <w:jc w:val="center"/>
              <w:rPr>
                <w:lang w:val="hr-HR"/>
              </w:rPr>
            </w:pPr>
            <w:r w:rsidRPr="00C00DF2">
              <w:rPr>
                <w:lang w:val="hr-HR"/>
              </w:rPr>
              <w:t>Mario Pavić</w:t>
            </w:r>
          </w:p>
        </w:tc>
        <w:tc>
          <w:tcPr>
            <w:tcW w:w="2278" w:type="dxa"/>
            <w:shd w:val="clear" w:color="auto" w:fill="auto"/>
            <w:vAlign w:val="center"/>
          </w:tcPr>
          <w:p w14:paraId="093F14AF" w14:textId="77777777" w:rsidR="00154FCD" w:rsidRPr="00C00DF2" w:rsidRDefault="00D0211D" w:rsidP="00225BCF">
            <w:pPr>
              <w:pStyle w:val="BodyText"/>
              <w:ind w:left="0"/>
              <w:jc w:val="center"/>
              <w:rPr>
                <w:lang w:val="hr-HR"/>
              </w:rPr>
            </w:pPr>
            <w:r w:rsidRPr="00C00DF2">
              <w:rPr>
                <w:lang w:val="hr-HR"/>
              </w:rPr>
              <w:t>mario.pavic@fer.hr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4092DF1" w14:textId="77777777" w:rsidR="00154FCD" w:rsidRPr="00C00DF2" w:rsidRDefault="00DD4D86" w:rsidP="00DD4D86">
            <w:pPr>
              <w:pStyle w:val="BodyText"/>
              <w:ind w:left="0"/>
              <w:jc w:val="center"/>
              <w:rPr>
                <w:lang w:val="hr-HR"/>
              </w:rPr>
            </w:pPr>
            <w:r w:rsidRPr="00C00DF2">
              <w:rPr>
                <w:lang w:val="hr-HR"/>
              </w:rPr>
              <w:t>099/695-4425</w:t>
            </w:r>
          </w:p>
        </w:tc>
        <w:tc>
          <w:tcPr>
            <w:tcW w:w="4682" w:type="dxa"/>
            <w:shd w:val="clear" w:color="auto" w:fill="auto"/>
            <w:vAlign w:val="center"/>
          </w:tcPr>
          <w:p w14:paraId="7F3446C2" w14:textId="77777777" w:rsidR="00154FCD" w:rsidRPr="00C00DF2" w:rsidRDefault="00154FCD" w:rsidP="00225BCF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</w:tbl>
    <w:p w14:paraId="6986C85F" w14:textId="77777777" w:rsidR="00A722D2" w:rsidRPr="00C00DF2" w:rsidRDefault="00A722D2" w:rsidP="006D00C5">
      <w:pPr>
        <w:pStyle w:val="Heading1"/>
        <w:rPr>
          <w:lang w:val="hr-HR"/>
        </w:rPr>
      </w:pPr>
      <w:bookmarkStart w:id="10" w:name="_Toc472869257"/>
      <w:r w:rsidRPr="00C00DF2">
        <w:rPr>
          <w:lang w:val="hr-HR"/>
        </w:rPr>
        <w:t>Glavni rizici</w:t>
      </w:r>
      <w:bookmarkEnd w:id="10"/>
    </w:p>
    <w:p w14:paraId="72C1E071" w14:textId="77777777" w:rsidR="00894B4D" w:rsidRPr="00C00DF2" w:rsidRDefault="00894B4D" w:rsidP="00D51FDF">
      <w:pPr>
        <w:pStyle w:val="BodyText"/>
        <w:jc w:val="both"/>
        <w:rPr>
          <w:lang w:val="hr-HR"/>
        </w:rPr>
      </w:pPr>
      <w:r w:rsidRPr="00C00DF2">
        <w:rPr>
          <w:lang w:val="hr-HR"/>
        </w:rPr>
        <w:t xml:space="preserve">Projekt se proteže kroz cijeli zimski semestar; </w:t>
      </w:r>
      <w:r w:rsidR="00DD4D86" w:rsidRPr="00C00DF2">
        <w:rPr>
          <w:lang w:val="hr-HR"/>
        </w:rPr>
        <w:t>zbog duljeg vremenskog perioda u kojemu se odvijaju projektne aktivnosti, može doći do neočekivanih zdravstvenih komplikacija članova tima, što bi utjecalo na količinu rada koju su sposobni uložiti u izvršavanje projektnog zadatka. Također, postoji i rizik od otkazivanja mrežne opreme – o</w:t>
      </w:r>
      <w:r w:rsidRPr="00C00DF2">
        <w:rPr>
          <w:lang w:val="hr-HR"/>
        </w:rPr>
        <w:t xml:space="preserve">vakva bi situacija mogla bitno utjecati na kvalitetu rada na projektu te samim time </w:t>
      </w:r>
      <w:r w:rsidR="00DD4D86" w:rsidRPr="00C00DF2">
        <w:rPr>
          <w:lang w:val="hr-HR"/>
        </w:rPr>
        <w:t>i na završni rezultat</w:t>
      </w:r>
      <w:r w:rsidRPr="00C00DF2">
        <w:rPr>
          <w:lang w:val="hr-HR"/>
        </w:rPr>
        <w:t xml:space="preserve">. </w:t>
      </w:r>
    </w:p>
    <w:p w14:paraId="12CC3987" w14:textId="58C58ED7" w:rsidR="00C601D9" w:rsidRPr="00C00DF2" w:rsidRDefault="00C35E5E" w:rsidP="00D51FDF">
      <w:pPr>
        <w:pStyle w:val="BodyText"/>
        <w:jc w:val="both"/>
        <w:rPr>
          <w:lang w:val="hr-HR"/>
        </w:rPr>
      </w:pPr>
      <w:r w:rsidRPr="00C00DF2">
        <w:rPr>
          <w:lang w:val="hr-HR"/>
        </w:rPr>
        <w:t xml:space="preserve">Također, neki članovi tima nisu </w:t>
      </w:r>
      <w:r w:rsidR="00DD4D86" w:rsidRPr="00C00DF2">
        <w:rPr>
          <w:lang w:val="hr-HR"/>
        </w:rPr>
        <w:t>položili</w:t>
      </w:r>
      <w:r w:rsidRPr="00C00DF2">
        <w:rPr>
          <w:lang w:val="hr-HR"/>
        </w:rPr>
        <w:t xml:space="preserve"> jedan od bitnijih kolegija</w:t>
      </w:r>
      <w:r w:rsidR="00DD4D86" w:rsidRPr="00C00DF2">
        <w:rPr>
          <w:lang w:val="hr-HR"/>
        </w:rPr>
        <w:t xml:space="preserve"> na FER-u</w:t>
      </w:r>
      <w:r w:rsidRPr="00C00DF2">
        <w:rPr>
          <w:lang w:val="hr-HR"/>
        </w:rPr>
        <w:t xml:space="preserve"> za razumijevanje cjelokupnog </w:t>
      </w:r>
      <w:r w:rsidR="00DD4D86" w:rsidRPr="00C00DF2">
        <w:rPr>
          <w:lang w:val="hr-HR"/>
        </w:rPr>
        <w:t xml:space="preserve">sadržaja </w:t>
      </w:r>
      <w:r w:rsidRPr="00C00DF2">
        <w:rPr>
          <w:lang w:val="hr-HR"/>
        </w:rPr>
        <w:t xml:space="preserve">projekta, Komunikacijske mreže, što može dodatno </w:t>
      </w:r>
      <w:r w:rsidR="00DD4D86" w:rsidRPr="00C00DF2">
        <w:rPr>
          <w:lang w:val="hr-HR"/>
        </w:rPr>
        <w:t xml:space="preserve">otežati upoznavanje </w:t>
      </w:r>
      <w:r w:rsidR="005907B4" w:rsidRPr="00C00DF2">
        <w:rPr>
          <w:lang w:val="hr-HR"/>
        </w:rPr>
        <w:t xml:space="preserve">s </w:t>
      </w:r>
      <w:r w:rsidR="00DD4D86" w:rsidRPr="00C00DF2">
        <w:rPr>
          <w:lang w:val="hr-HR"/>
        </w:rPr>
        <w:t>tehnologija</w:t>
      </w:r>
      <w:r w:rsidR="005907B4" w:rsidRPr="00C00DF2">
        <w:rPr>
          <w:lang w:val="hr-HR"/>
        </w:rPr>
        <w:t>ma</w:t>
      </w:r>
      <w:r w:rsidR="00DD4D86" w:rsidRPr="00C00DF2">
        <w:rPr>
          <w:lang w:val="hr-HR"/>
        </w:rPr>
        <w:t xml:space="preserve"> SDN i OpenFlow.</w:t>
      </w:r>
    </w:p>
    <w:p w14:paraId="3FC7A7DD" w14:textId="77777777" w:rsidR="00A722D2" w:rsidRPr="00C00DF2" w:rsidRDefault="00A722D2" w:rsidP="006D00C5">
      <w:pPr>
        <w:pStyle w:val="Heading1"/>
        <w:rPr>
          <w:lang w:val="hr-HR"/>
        </w:rPr>
      </w:pPr>
      <w:bookmarkStart w:id="11" w:name="_Toc472869258"/>
      <w:r w:rsidRPr="00C00DF2">
        <w:rPr>
          <w:lang w:val="hr-HR"/>
        </w:rPr>
        <w:t>Smanjivanje rizika</w:t>
      </w:r>
      <w:bookmarkEnd w:id="11"/>
    </w:p>
    <w:p w14:paraId="697FAF7C" w14:textId="77777777" w:rsidR="00894B4D" w:rsidRPr="00C00DF2" w:rsidRDefault="009D4528" w:rsidP="00CB46F4">
      <w:pPr>
        <w:pStyle w:val="BodyText"/>
        <w:jc w:val="both"/>
        <w:rPr>
          <w:lang w:val="hr-HR"/>
        </w:rPr>
      </w:pPr>
      <w:r w:rsidRPr="00C00DF2">
        <w:rPr>
          <w:lang w:val="hr-HR"/>
        </w:rPr>
        <w:t xml:space="preserve">Glavno sredstvo kojim će se boriti protiv kašnjenja </w:t>
      </w:r>
      <w:r w:rsidR="00DD4D86" w:rsidRPr="00C00DF2">
        <w:rPr>
          <w:lang w:val="hr-HR"/>
        </w:rPr>
        <w:t>u provođenju projektnih aktivnosti</w:t>
      </w:r>
      <w:r w:rsidRPr="00C00DF2">
        <w:rPr>
          <w:lang w:val="hr-HR"/>
        </w:rPr>
        <w:t xml:space="preserve"> su redoviti sastanci </w:t>
      </w:r>
      <w:r w:rsidR="00DD4D86" w:rsidRPr="00C00DF2">
        <w:rPr>
          <w:lang w:val="hr-HR"/>
        </w:rPr>
        <w:t>i nadgledanje rada.</w:t>
      </w:r>
      <w:r w:rsidR="00C35E5E" w:rsidRPr="00C00DF2">
        <w:rPr>
          <w:lang w:val="hr-HR"/>
        </w:rPr>
        <w:t xml:space="preserve"> Također, koristit će</w:t>
      </w:r>
      <w:r w:rsidR="00DD4D86" w:rsidRPr="00C00DF2">
        <w:rPr>
          <w:lang w:val="hr-HR"/>
        </w:rPr>
        <w:t xml:space="preserve"> se</w:t>
      </w:r>
      <w:r w:rsidR="00C35E5E" w:rsidRPr="00C00DF2">
        <w:rPr>
          <w:lang w:val="hr-HR"/>
        </w:rPr>
        <w:t xml:space="preserve"> kontrolne točke projekta kako bi</w:t>
      </w:r>
      <w:r w:rsidR="00DD4D86" w:rsidRPr="00C00DF2">
        <w:rPr>
          <w:lang w:val="hr-HR"/>
        </w:rPr>
        <w:t xml:space="preserve"> se utvrdila</w:t>
      </w:r>
      <w:r w:rsidR="00C35E5E" w:rsidRPr="00C00DF2">
        <w:rPr>
          <w:lang w:val="hr-HR"/>
        </w:rPr>
        <w:t xml:space="preserve"> </w:t>
      </w:r>
      <w:r w:rsidR="00DD4D86" w:rsidRPr="00C00DF2">
        <w:rPr>
          <w:lang w:val="hr-HR"/>
        </w:rPr>
        <w:t xml:space="preserve">eventualna </w:t>
      </w:r>
      <w:r w:rsidR="00C35E5E" w:rsidRPr="00C00DF2">
        <w:rPr>
          <w:lang w:val="hr-HR"/>
        </w:rPr>
        <w:t>zakašnjenja i uloži</w:t>
      </w:r>
      <w:r w:rsidR="00DD4D86" w:rsidRPr="00C00DF2">
        <w:rPr>
          <w:lang w:val="hr-HR"/>
        </w:rPr>
        <w:t xml:space="preserve">o </w:t>
      </w:r>
      <w:r w:rsidR="00C35E5E" w:rsidRPr="00C00DF2">
        <w:rPr>
          <w:lang w:val="hr-HR"/>
        </w:rPr>
        <w:t xml:space="preserve">dodatan </w:t>
      </w:r>
      <w:r w:rsidR="00DD4D86" w:rsidRPr="00C00DF2">
        <w:rPr>
          <w:lang w:val="hr-HR"/>
        </w:rPr>
        <w:t>n</w:t>
      </w:r>
      <w:r w:rsidR="00CA670B" w:rsidRPr="00C00DF2">
        <w:rPr>
          <w:lang w:val="hr-HR"/>
        </w:rPr>
        <w:t xml:space="preserve">apor u slučaju da do njih dođe. </w:t>
      </w:r>
      <w:r w:rsidR="00CB46F4" w:rsidRPr="00C00DF2">
        <w:rPr>
          <w:lang w:val="hr-HR"/>
        </w:rPr>
        <w:t xml:space="preserve">Projektne aktivnosti vezane za </w:t>
      </w:r>
      <w:r w:rsidR="005907B4" w:rsidRPr="00C00DF2">
        <w:rPr>
          <w:lang w:val="hr-HR"/>
        </w:rPr>
        <w:t xml:space="preserve">odsutnog </w:t>
      </w:r>
      <w:r w:rsidR="00CB46F4" w:rsidRPr="00C00DF2">
        <w:rPr>
          <w:lang w:val="hr-HR"/>
        </w:rPr>
        <w:t xml:space="preserve">člana tima rasporedit će se među ostalim članovima tima u slučaju bolesti, dok će se u slučaju eventualnog otkazivanja mrežne opreme potražiti odgovarajuće programsko rješenje koje simulira rad </w:t>
      </w:r>
      <w:r w:rsidR="005907B4" w:rsidRPr="00C00DF2">
        <w:rPr>
          <w:lang w:val="hr-HR"/>
        </w:rPr>
        <w:t xml:space="preserve">SDN </w:t>
      </w:r>
      <w:r w:rsidR="00CB46F4" w:rsidRPr="00C00DF2">
        <w:rPr>
          <w:lang w:val="hr-HR"/>
        </w:rPr>
        <w:t>mreže u laboratorijskom okruženju.</w:t>
      </w:r>
      <w:r w:rsidR="00AA5BDA" w:rsidRPr="00C00DF2">
        <w:rPr>
          <w:lang w:val="hr-HR"/>
        </w:rPr>
        <w:br w:type="page"/>
      </w:r>
    </w:p>
    <w:p w14:paraId="627C1EF5" w14:textId="77777777" w:rsidR="00C74132" w:rsidRPr="00C00DF2" w:rsidRDefault="00C74132" w:rsidP="00C74132">
      <w:pPr>
        <w:pStyle w:val="Heading1"/>
        <w:rPr>
          <w:lang w:val="hr-HR"/>
        </w:rPr>
      </w:pPr>
      <w:bookmarkStart w:id="12" w:name="_Toc100054243"/>
      <w:bookmarkStart w:id="13" w:name="_Toc472869259"/>
      <w:r w:rsidRPr="00C00DF2">
        <w:rPr>
          <w:lang w:val="hr-HR"/>
        </w:rPr>
        <w:lastRenderedPageBreak/>
        <w:t>Glavne faze projekta</w:t>
      </w:r>
      <w:bookmarkEnd w:id="12"/>
      <w:bookmarkEnd w:id="13"/>
    </w:p>
    <w:p w14:paraId="4EBC80F5" w14:textId="77777777" w:rsidR="00A3101E" w:rsidRPr="00C00DF2" w:rsidRDefault="00C41132" w:rsidP="00A3101E">
      <w:pPr>
        <w:pStyle w:val="BodyText"/>
        <w:numPr>
          <w:ilvl w:val="0"/>
          <w:numId w:val="8"/>
        </w:numPr>
        <w:rPr>
          <w:lang w:val="hr-HR"/>
        </w:rPr>
      </w:pPr>
      <w:r w:rsidRPr="00C00DF2">
        <w:rPr>
          <w:lang w:val="hr-HR"/>
        </w:rPr>
        <w:t>faza</w:t>
      </w:r>
      <w:r w:rsidR="00A3101E" w:rsidRPr="00C00DF2">
        <w:rPr>
          <w:lang w:val="hr-HR"/>
        </w:rPr>
        <w:t>:</w:t>
      </w:r>
      <w:r w:rsidRPr="00C00DF2">
        <w:rPr>
          <w:lang w:val="hr-HR"/>
        </w:rPr>
        <w:t xml:space="preserve"> Izrada plana projekta i dogovor aktivnosti</w:t>
      </w:r>
    </w:p>
    <w:p w14:paraId="30AC1CAF" w14:textId="77777777" w:rsidR="00A3101E" w:rsidRPr="00C00DF2" w:rsidRDefault="005C5877" w:rsidP="00A3101E">
      <w:pPr>
        <w:pStyle w:val="BodyText"/>
        <w:numPr>
          <w:ilvl w:val="1"/>
          <w:numId w:val="8"/>
        </w:numPr>
        <w:rPr>
          <w:lang w:val="hr-HR"/>
        </w:rPr>
      </w:pPr>
      <w:r w:rsidRPr="00C00DF2">
        <w:rPr>
          <w:lang w:val="hr-HR"/>
        </w:rPr>
        <w:t>U</w:t>
      </w:r>
      <w:r w:rsidR="00C41132" w:rsidRPr="00C00DF2">
        <w:rPr>
          <w:lang w:val="hr-HR"/>
        </w:rPr>
        <w:t>poznavanje s temom projekta i literaturom</w:t>
      </w:r>
    </w:p>
    <w:p w14:paraId="55D52BB5" w14:textId="77777777" w:rsidR="005C5877" w:rsidRPr="00C00DF2" w:rsidRDefault="005C5877" w:rsidP="005C5877">
      <w:pPr>
        <w:pStyle w:val="BodyText"/>
        <w:numPr>
          <w:ilvl w:val="1"/>
          <w:numId w:val="8"/>
        </w:numPr>
        <w:rPr>
          <w:lang w:val="hr-HR"/>
        </w:rPr>
      </w:pPr>
      <w:r w:rsidRPr="00C00DF2">
        <w:rPr>
          <w:lang w:val="hr-HR"/>
        </w:rPr>
        <w:t>Izrada inicijalne verzije plana projekta</w:t>
      </w:r>
    </w:p>
    <w:p w14:paraId="6DFA9931" w14:textId="77777777" w:rsidR="005C5877" w:rsidRPr="00C00DF2" w:rsidRDefault="00C41132" w:rsidP="005C5877">
      <w:pPr>
        <w:pStyle w:val="BodyText"/>
        <w:numPr>
          <w:ilvl w:val="0"/>
          <w:numId w:val="8"/>
        </w:numPr>
        <w:rPr>
          <w:lang w:val="hr-HR"/>
        </w:rPr>
      </w:pPr>
      <w:r w:rsidRPr="00C00DF2">
        <w:rPr>
          <w:lang w:val="hr-HR"/>
        </w:rPr>
        <w:t>f</w:t>
      </w:r>
      <w:r w:rsidR="005C5877" w:rsidRPr="00C00DF2">
        <w:rPr>
          <w:lang w:val="hr-HR"/>
        </w:rPr>
        <w:t>aza: Razrada metodologije</w:t>
      </w:r>
      <w:r w:rsidRPr="00C00DF2">
        <w:rPr>
          <w:lang w:val="hr-HR"/>
        </w:rPr>
        <w:t xml:space="preserve"> analize izvedbe specifikacije OpenFlow</w:t>
      </w:r>
    </w:p>
    <w:p w14:paraId="41D3CFDB" w14:textId="77777777" w:rsidR="00C41132" w:rsidRPr="00C00DF2" w:rsidRDefault="00C41132" w:rsidP="00C41132">
      <w:pPr>
        <w:pStyle w:val="BodyText"/>
        <w:numPr>
          <w:ilvl w:val="1"/>
          <w:numId w:val="8"/>
        </w:numPr>
        <w:rPr>
          <w:lang w:val="hr-HR"/>
        </w:rPr>
      </w:pPr>
      <w:r w:rsidRPr="00C00DF2">
        <w:rPr>
          <w:lang w:val="hr-HR"/>
        </w:rPr>
        <w:t>Proučavanje specifikacije OpenFlow</w:t>
      </w:r>
    </w:p>
    <w:p w14:paraId="75D9E37D" w14:textId="77777777" w:rsidR="005C5877" w:rsidRPr="00C00DF2" w:rsidRDefault="005C5877" w:rsidP="005C5877">
      <w:pPr>
        <w:pStyle w:val="BodyText"/>
        <w:numPr>
          <w:ilvl w:val="1"/>
          <w:numId w:val="8"/>
        </w:numPr>
        <w:rPr>
          <w:lang w:val="hr-HR"/>
        </w:rPr>
      </w:pPr>
      <w:r w:rsidRPr="00C00DF2">
        <w:rPr>
          <w:lang w:val="hr-HR"/>
        </w:rPr>
        <w:t xml:space="preserve">Upoznavanje s laboratorijskim </w:t>
      </w:r>
      <w:r w:rsidR="00C41132" w:rsidRPr="00C00DF2">
        <w:rPr>
          <w:lang w:val="hr-HR"/>
        </w:rPr>
        <w:t xml:space="preserve">SDN </w:t>
      </w:r>
      <w:r w:rsidRPr="00C00DF2">
        <w:rPr>
          <w:lang w:val="hr-HR"/>
        </w:rPr>
        <w:t>okruženjem</w:t>
      </w:r>
    </w:p>
    <w:p w14:paraId="42F937EF" w14:textId="77777777" w:rsidR="005C5877" w:rsidRPr="00C00DF2" w:rsidRDefault="00C41132" w:rsidP="005C5877">
      <w:pPr>
        <w:pStyle w:val="BodyText"/>
        <w:numPr>
          <w:ilvl w:val="1"/>
          <w:numId w:val="8"/>
        </w:numPr>
        <w:rPr>
          <w:lang w:val="hr-HR"/>
        </w:rPr>
      </w:pPr>
      <w:r w:rsidRPr="00C00DF2">
        <w:rPr>
          <w:lang w:val="hr-HR"/>
        </w:rPr>
        <w:t>Osmišljavanje metodologije</w:t>
      </w:r>
      <w:r w:rsidR="005C5877" w:rsidRPr="00C00DF2">
        <w:rPr>
          <w:lang w:val="hr-HR"/>
        </w:rPr>
        <w:t xml:space="preserve"> analize i obrade rezultata</w:t>
      </w:r>
    </w:p>
    <w:p w14:paraId="6DE399AC" w14:textId="77777777" w:rsidR="005C5877" w:rsidRPr="00C00DF2" w:rsidRDefault="00C41132" w:rsidP="00C41132">
      <w:pPr>
        <w:pStyle w:val="BodyText"/>
        <w:numPr>
          <w:ilvl w:val="0"/>
          <w:numId w:val="8"/>
        </w:numPr>
        <w:rPr>
          <w:lang w:val="hr-HR"/>
        </w:rPr>
      </w:pPr>
      <w:r w:rsidRPr="00C00DF2">
        <w:rPr>
          <w:lang w:val="hr-HR"/>
        </w:rPr>
        <w:t>f</w:t>
      </w:r>
      <w:r w:rsidR="005C5877" w:rsidRPr="00C00DF2">
        <w:rPr>
          <w:lang w:val="hr-HR"/>
        </w:rPr>
        <w:t xml:space="preserve">aza: </w:t>
      </w:r>
      <w:r w:rsidRPr="00C00DF2">
        <w:rPr>
          <w:lang w:val="hr-HR"/>
        </w:rPr>
        <w:t>A</w:t>
      </w:r>
      <w:r w:rsidR="005C5877" w:rsidRPr="00C00DF2">
        <w:rPr>
          <w:lang w:val="hr-HR"/>
        </w:rPr>
        <w:t xml:space="preserve">nalize </w:t>
      </w:r>
      <w:r w:rsidRPr="00C00DF2">
        <w:rPr>
          <w:lang w:val="hr-HR"/>
        </w:rPr>
        <w:t xml:space="preserve">izvedbe specifikacije OpenFlow </w:t>
      </w:r>
      <w:r w:rsidR="005C5877" w:rsidRPr="00C00DF2">
        <w:rPr>
          <w:lang w:val="hr-HR"/>
        </w:rPr>
        <w:t>i obrada rezultata</w:t>
      </w:r>
    </w:p>
    <w:p w14:paraId="4F8B511F" w14:textId="77777777" w:rsidR="006B2635" w:rsidRPr="00C00DF2" w:rsidRDefault="006B2635" w:rsidP="00793249">
      <w:pPr>
        <w:pStyle w:val="BodyText"/>
        <w:numPr>
          <w:ilvl w:val="1"/>
          <w:numId w:val="8"/>
        </w:numPr>
        <w:rPr>
          <w:lang w:val="hr-HR"/>
        </w:rPr>
      </w:pPr>
      <w:r w:rsidRPr="00C00DF2">
        <w:rPr>
          <w:lang w:val="hr-HR"/>
        </w:rPr>
        <w:t xml:space="preserve">Testiranje </w:t>
      </w:r>
      <w:r w:rsidR="00C41132" w:rsidRPr="00C00DF2">
        <w:rPr>
          <w:lang w:val="hr-HR"/>
        </w:rPr>
        <w:t>izvedbe specifikacije OpenFlow u laboratorijskom SDN okruženju na temelju predloženih scenarija ("tiha" mreža i promjena konfiguracije mreže)</w:t>
      </w:r>
    </w:p>
    <w:p w14:paraId="2EB3F2FF" w14:textId="77777777" w:rsidR="005C5877" w:rsidRPr="00C00DF2" w:rsidRDefault="005C5877" w:rsidP="005C5877">
      <w:pPr>
        <w:pStyle w:val="BodyText"/>
        <w:numPr>
          <w:ilvl w:val="1"/>
          <w:numId w:val="8"/>
        </w:numPr>
        <w:rPr>
          <w:lang w:val="hr-HR"/>
        </w:rPr>
      </w:pPr>
      <w:r w:rsidRPr="00C00DF2">
        <w:rPr>
          <w:lang w:val="hr-HR"/>
        </w:rPr>
        <w:t xml:space="preserve">Snimanje i proučavanje OpenFlow poruka s </w:t>
      </w:r>
      <w:r w:rsidR="00C41132" w:rsidRPr="00C00DF2">
        <w:rPr>
          <w:lang w:val="hr-HR"/>
        </w:rPr>
        <w:t>analizatorom</w:t>
      </w:r>
      <w:r w:rsidRPr="00C00DF2">
        <w:rPr>
          <w:lang w:val="hr-HR"/>
        </w:rPr>
        <w:t xml:space="preserve"> Wireshark</w:t>
      </w:r>
    </w:p>
    <w:p w14:paraId="487DE738" w14:textId="77777777" w:rsidR="005C5877" w:rsidRPr="00C00DF2" w:rsidRDefault="00C41132" w:rsidP="005C5877">
      <w:pPr>
        <w:pStyle w:val="BodyText"/>
        <w:numPr>
          <w:ilvl w:val="1"/>
          <w:numId w:val="8"/>
        </w:numPr>
        <w:rPr>
          <w:lang w:val="hr-HR"/>
        </w:rPr>
      </w:pPr>
      <w:r w:rsidRPr="00C00DF2">
        <w:rPr>
          <w:lang w:val="hr-HR"/>
        </w:rPr>
        <w:t xml:space="preserve">Obrađivanje rezultata i </w:t>
      </w:r>
      <w:r w:rsidR="00F00ED9" w:rsidRPr="00C00DF2">
        <w:rPr>
          <w:lang w:val="hr-HR"/>
        </w:rPr>
        <w:t>usporedba izvedbe</w:t>
      </w:r>
      <w:r w:rsidR="005C5877" w:rsidRPr="00C00DF2">
        <w:rPr>
          <w:lang w:val="hr-HR"/>
        </w:rPr>
        <w:t xml:space="preserve"> </w:t>
      </w:r>
      <w:r w:rsidRPr="00C00DF2">
        <w:rPr>
          <w:lang w:val="hr-HR"/>
        </w:rPr>
        <w:t>OpenFlowa s njegovom specifikacijom</w:t>
      </w:r>
    </w:p>
    <w:p w14:paraId="211C2D3B" w14:textId="77777777" w:rsidR="005C5877" w:rsidRPr="00C00DF2" w:rsidRDefault="00C41132" w:rsidP="005C5877">
      <w:pPr>
        <w:pStyle w:val="BodyText"/>
        <w:numPr>
          <w:ilvl w:val="0"/>
          <w:numId w:val="8"/>
        </w:numPr>
        <w:rPr>
          <w:lang w:val="hr-HR"/>
        </w:rPr>
      </w:pPr>
      <w:r w:rsidRPr="00C00DF2">
        <w:rPr>
          <w:lang w:val="hr-HR"/>
        </w:rPr>
        <w:t>f</w:t>
      </w:r>
      <w:r w:rsidR="002C3B9C" w:rsidRPr="00C00DF2">
        <w:rPr>
          <w:lang w:val="hr-HR"/>
        </w:rPr>
        <w:t xml:space="preserve">aza: </w:t>
      </w:r>
      <w:r w:rsidR="005C5877" w:rsidRPr="00C00DF2">
        <w:rPr>
          <w:lang w:val="hr-HR"/>
        </w:rPr>
        <w:t xml:space="preserve">Izrada </w:t>
      </w:r>
      <w:r w:rsidRPr="00C00DF2">
        <w:rPr>
          <w:lang w:val="hr-HR"/>
        </w:rPr>
        <w:t>projektne</w:t>
      </w:r>
      <w:r w:rsidR="005C5877" w:rsidRPr="00C00DF2">
        <w:rPr>
          <w:lang w:val="hr-HR"/>
        </w:rPr>
        <w:t xml:space="preserve"> dokumentacije</w:t>
      </w:r>
    </w:p>
    <w:p w14:paraId="50FFFAC3" w14:textId="77777777" w:rsidR="00F00ED9" w:rsidRPr="00C00DF2" w:rsidRDefault="00F00ED9" w:rsidP="00F00ED9">
      <w:pPr>
        <w:pStyle w:val="BodyText"/>
        <w:numPr>
          <w:ilvl w:val="1"/>
          <w:numId w:val="8"/>
        </w:numPr>
        <w:rPr>
          <w:lang w:val="hr-HR"/>
        </w:rPr>
      </w:pPr>
      <w:r w:rsidRPr="00C00DF2">
        <w:rPr>
          <w:lang w:val="hr-HR"/>
        </w:rPr>
        <w:t>Izrada konačne verzije plana projekta</w:t>
      </w:r>
    </w:p>
    <w:p w14:paraId="0743EBE0" w14:textId="77777777" w:rsidR="002C3B9C" w:rsidRPr="00C00DF2" w:rsidRDefault="002C3B9C" w:rsidP="002C3B9C">
      <w:pPr>
        <w:pStyle w:val="BodyText"/>
        <w:numPr>
          <w:ilvl w:val="1"/>
          <w:numId w:val="8"/>
        </w:numPr>
        <w:rPr>
          <w:lang w:val="hr-HR"/>
        </w:rPr>
      </w:pPr>
      <w:r w:rsidRPr="00C00DF2">
        <w:rPr>
          <w:lang w:val="hr-HR"/>
        </w:rPr>
        <w:t>Izrada konačne verzije tehničke dokumentacije</w:t>
      </w:r>
    </w:p>
    <w:p w14:paraId="53BCAC77" w14:textId="77777777" w:rsidR="002C3B9C" w:rsidRPr="00C00DF2" w:rsidRDefault="002C3B9C" w:rsidP="002C3B9C">
      <w:pPr>
        <w:pStyle w:val="BodyText"/>
        <w:numPr>
          <w:ilvl w:val="1"/>
          <w:numId w:val="8"/>
        </w:numPr>
        <w:rPr>
          <w:lang w:val="hr-HR"/>
        </w:rPr>
      </w:pPr>
      <w:r w:rsidRPr="00C00DF2">
        <w:rPr>
          <w:lang w:val="hr-HR"/>
        </w:rPr>
        <w:t>Izrada konačne verzije prezentacije</w:t>
      </w:r>
    </w:p>
    <w:p w14:paraId="08314500" w14:textId="77777777" w:rsidR="00251A52" w:rsidRPr="00C00DF2" w:rsidRDefault="00D51FDF" w:rsidP="00C74132">
      <w:pPr>
        <w:pStyle w:val="BodyText"/>
        <w:rPr>
          <w:lang w:val="hr-HR"/>
        </w:rPr>
      </w:pPr>
      <w:r w:rsidRPr="00C00DF2">
        <w:rPr>
          <w:lang w:val="hr-HR"/>
        </w:rPr>
        <w:br w:type="page"/>
      </w:r>
      <w:r w:rsidR="00251A52" w:rsidRPr="00C00DF2">
        <w:rPr>
          <w:lang w:val="hr-HR"/>
        </w:rPr>
        <w:lastRenderedPageBreak/>
        <w:t xml:space="preserve"> </w:t>
      </w:r>
    </w:p>
    <w:p w14:paraId="6530B676" w14:textId="77777777" w:rsidR="00C74132" w:rsidRPr="00C00DF2" w:rsidRDefault="00C74132" w:rsidP="00C74132">
      <w:pPr>
        <w:pStyle w:val="Heading1"/>
        <w:rPr>
          <w:lang w:val="hr-HR"/>
        </w:rPr>
      </w:pPr>
      <w:bookmarkStart w:id="14" w:name="_Toc100054244"/>
      <w:bookmarkStart w:id="15" w:name="_Toc472869260"/>
      <w:r w:rsidRPr="00C00DF2">
        <w:rPr>
          <w:lang w:val="hr-HR"/>
        </w:rPr>
        <w:t>Struktura raspodijeljenog posla (</w:t>
      </w:r>
      <w:r w:rsidR="00FC64FB" w:rsidRPr="00C00DF2">
        <w:rPr>
          <w:lang w:val="hr-HR"/>
        </w:rPr>
        <w:t xml:space="preserve">engl. </w:t>
      </w:r>
      <w:r w:rsidR="00FC64FB" w:rsidRPr="00C00DF2">
        <w:rPr>
          <w:i/>
          <w:lang w:val="hr-HR"/>
        </w:rPr>
        <w:t>Work Breakdown Structure</w:t>
      </w:r>
      <w:r w:rsidR="00FC64FB" w:rsidRPr="00C00DF2">
        <w:rPr>
          <w:lang w:val="hr-HR"/>
        </w:rPr>
        <w:t xml:space="preserve"> - </w:t>
      </w:r>
      <w:r w:rsidRPr="00C00DF2">
        <w:rPr>
          <w:lang w:val="hr-HR"/>
        </w:rPr>
        <w:t>WBS)</w:t>
      </w:r>
      <w:bookmarkEnd w:id="14"/>
      <w:bookmarkEnd w:id="15"/>
    </w:p>
    <w:p w14:paraId="18D4C62E" w14:textId="77777777" w:rsidR="0034164B" w:rsidRPr="00C00DF2" w:rsidRDefault="0034164B" w:rsidP="0034164B">
      <w:pPr>
        <w:rPr>
          <w:lang w:val="hr-HR"/>
        </w:rPr>
      </w:pPr>
    </w:p>
    <w:p w14:paraId="35C3891C" w14:textId="77777777" w:rsidR="00CB46F4" w:rsidRPr="00C00DF2" w:rsidRDefault="004005CE" w:rsidP="00CB46F4">
      <w:pPr>
        <w:keepNext/>
        <w:rPr>
          <w:lang w:val="hr-HR"/>
        </w:rPr>
      </w:pPr>
      <w:r w:rsidRPr="00C00DF2">
        <w:rPr>
          <w:noProof/>
          <w:lang w:val="hr-HR" w:eastAsia="hr-HR"/>
        </w:rPr>
        <w:drawing>
          <wp:inline distT="0" distB="0" distL="0" distR="0" wp14:anchorId="727DB101" wp14:editId="5AFC71C4">
            <wp:extent cx="5943600" cy="5153025"/>
            <wp:effectExtent l="0" t="0" r="0" b="0"/>
            <wp:docPr id="1" name="Picture 1" descr="w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b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FCC11" w14:textId="2A4EDC1D" w:rsidR="00896296" w:rsidRPr="00C00DF2" w:rsidRDefault="00CB46F4" w:rsidP="00CB46F4">
      <w:pPr>
        <w:pStyle w:val="Caption"/>
        <w:jc w:val="center"/>
        <w:rPr>
          <w:lang w:val="hr-HR"/>
        </w:rPr>
      </w:pPr>
      <w:r w:rsidRPr="00C00DF2">
        <w:rPr>
          <w:lang w:val="hr-HR"/>
        </w:rPr>
        <w:t xml:space="preserve">Slika </w:t>
      </w:r>
      <w:r w:rsidRPr="00C00DF2">
        <w:rPr>
          <w:lang w:val="hr-HR"/>
        </w:rPr>
        <w:fldChar w:fldCharType="begin"/>
      </w:r>
      <w:r w:rsidRPr="00C00DF2">
        <w:rPr>
          <w:lang w:val="hr-HR"/>
        </w:rPr>
        <w:instrText xml:space="preserve"> SEQ Slika \* ARABIC </w:instrText>
      </w:r>
      <w:r w:rsidRPr="00C00DF2">
        <w:rPr>
          <w:lang w:val="hr-HR"/>
        </w:rPr>
        <w:fldChar w:fldCharType="separate"/>
      </w:r>
      <w:r w:rsidR="00C00DF2" w:rsidRPr="00C00DF2">
        <w:rPr>
          <w:noProof/>
          <w:lang w:val="hr-HR"/>
        </w:rPr>
        <w:t>1</w:t>
      </w:r>
      <w:r w:rsidRPr="00C00DF2">
        <w:rPr>
          <w:lang w:val="hr-HR"/>
        </w:rPr>
        <w:fldChar w:fldCharType="end"/>
      </w:r>
      <w:r w:rsidRPr="00C00DF2">
        <w:rPr>
          <w:lang w:val="hr-HR"/>
        </w:rPr>
        <w:t xml:space="preserve"> </w:t>
      </w:r>
      <w:r w:rsidRPr="00C00DF2">
        <w:rPr>
          <w:b w:val="0"/>
          <w:lang w:val="hr-HR"/>
        </w:rPr>
        <w:t>Struktura raspodijeljenog posla</w:t>
      </w:r>
    </w:p>
    <w:p w14:paraId="40F47A4C" w14:textId="77777777" w:rsidR="00C74132" w:rsidRPr="00C00DF2" w:rsidRDefault="00C74132" w:rsidP="00C74132">
      <w:pPr>
        <w:pStyle w:val="BodyText"/>
        <w:rPr>
          <w:lang w:val="hr-HR"/>
        </w:rPr>
      </w:pPr>
    </w:p>
    <w:p w14:paraId="7E049271" w14:textId="77777777" w:rsidR="00C35E5E" w:rsidRPr="00C00DF2" w:rsidRDefault="00C35E5E" w:rsidP="00C74132">
      <w:pPr>
        <w:pStyle w:val="BodyText"/>
        <w:rPr>
          <w:lang w:val="hr-HR"/>
        </w:rPr>
      </w:pPr>
    </w:p>
    <w:p w14:paraId="1072FB48" w14:textId="77777777" w:rsidR="00A3101E" w:rsidRPr="00C00DF2" w:rsidRDefault="00C35E5E" w:rsidP="00C35E5E">
      <w:pPr>
        <w:rPr>
          <w:lang w:val="hr-HR"/>
        </w:rPr>
      </w:pPr>
      <w:r w:rsidRPr="00C00DF2">
        <w:rPr>
          <w:lang w:val="hr-HR"/>
        </w:rPr>
        <w:br w:type="page"/>
      </w:r>
    </w:p>
    <w:p w14:paraId="261EA0F2" w14:textId="77777777" w:rsidR="000A6603" w:rsidRPr="00C00DF2" w:rsidRDefault="00FC64FB" w:rsidP="000A6603">
      <w:pPr>
        <w:pStyle w:val="Heading1"/>
        <w:rPr>
          <w:lang w:val="hr-HR"/>
        </w:rPr>
      </w:pPr>
      <w:bookmarkStart w:id="16" w:name="_Toc472869261"/>
      <w:r w:rsidRPr="00C00DF2">
        <w:rPr>
          <w:lang w:val="hr-HR"/>
        </w:rPr>
        <w:lastRenderedPageBreak/>
        <w:t>Kontrolne točke projekta</w:t>
      </w:r>
      <w:r w:rsidR="00D309A5" w:rsidRPr="00C00DF2">
        <w:rPr>
          <w:lang w:val="hr-HR"/>
        </w:rPr>
        <w:t xml:space="preserve"> (engl. </w:t>
      </w:r>
      <w:r w:rsidR="00D309A5" w:rsidRPr="00C00DF2">
        <w:rPr>
          <w:i/>
          <w:iCs/>
          <w:lang w:val="hr-HR"/>
        </w:rPr>
        <w:t>milestones</w:t>
      </w:r>
      <w:r w:rsidR="00D309A5" w:rsidRPr="00C00DF2">
        <w:rPr>
          <w:lang w:val="hr-HR"/>
        </w:rPr>
        <w:t>)</w:t>
      </w:r>
      <w:bookmarkEnd w:id="16"/>
    </w:p>
    <w:p w14:paraId="001128B4" w14:textId="77777777" w:rsidR="000A6603" w:rsidRPr="00C00DF2" w:rsidRDefault="000A6603" w:rsidP="000A6603">
      <w:pPr>
        <w:pStyle w:val="BodyText"/>
        <w:rPr>
          <w:b/>
          <w:lang w:val="hr-HR"/>
        </w:rPr>
      </w:pPr>
      <w:r w:rsidRPr="00C00DF2">
        <w:rPr>
          <w:b/>
          <w:lang w:val="hr-HR"/>
        </w:rPr>
        <w:t xml:space="preserve">Tablica </w:t>
      </w:r>
      <w:r w:rsidR="00FC64FB" w:rsidRPr="00C00DF2">
        <w:rPr>
          <w:b/>
          <w:lang w:val="hr-HR"/>
        </w:rPr>
        <w:t>kontrolnih točki projekta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6"/>
        <w:gridCol w:w="1259"/>
        <w:gridCol w:w="2391"/>
        <w:gridCol w:w="2333"/>
      </w:tblGrid>
      <w:tr w:rsidR="000A6603" w:rsidRPr="00C00DF2" w14:paraId="7EA9B411" w14:textId="77777777" w:rsidTr="00E1584C">
        <w:trPr>
          <w:jc w:val="center"/>
        </w:trPr>
        <w:tc>
          <w:tcPr>
            <w:tcW w:w="2366" w:type="dxa"/>
            <w:shd w:val="clear" w:color="auto" w:fill="auto"/>
            <w:vAlign w:val="center"/>
          </w:tcPr>
          <w:p w14:paraId="2D532B21" w14:textId="77777777" w:rsidR="000A6603" w:rsidRPr="00C00DF2" w:rsidRDefault="00FC64FB" w:rsidP="00225BCF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C00DF2">
              <w:rPr>
                <w:b/>
                <w:lang w:val="hr-HR"/>
              </w:rPr>
              <w:t>Kontrolne točke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6AAA4B22" w14:textId="77777777" w:rsidR="000A6603" w:rsidRPr="00C00DF2" w:rsidRDefault="000A6603" w:rsidP="00225BCF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C00DF2">
              <w:rPr>
                <w:b/>
                <w:lang w:val="hr-HR"/>
              </w:rPr>
              <w:t>Planirani datum</w:t>
            </w:r>
          </w:p>
        </w:tc>
        <w:tc>
          <w:tcPr>
            <w:tcW w:w="2391" w:type="dxa"/>
            <w:shd w:val="clear" w:color="auto" w:fill="auto"/>
            <w:vAlign w:val="center"/>
          </w:tcPr>
          <w:p w14:paraId="22113D08" w14:textId="77777777" w:rsidR="000A6603" w:rsidRPr="00C00DF2" w:rsidRDefault="000A6603" w:rsidP="00225BCF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C00DF2">
              <w:rPr>
                <w:b/>
                <w:lang w:val="hr-HR"/>
              </w:rPr>
              <w:t xml:space="preserve">Realizirani datum </w:t>
            </w:r>
          </w:p>
        </w:tc>
        <w:tc>
          <w:tcPr>
            <w:tcW w:w="2333" w:type="dxa"/>
            <w:shd w:val="clear" w:color="auto" w:fill="auto"/>
            <w:vAlign w:val="center"/>
          </w:tcPr>
          <w:p w14:paraId="0A5F220B" w14:textId="2E05C338" w:rsidR="000A6603" w:rsidRPr="00C00DF2" w:rsidRDefault="000A6603" w:rsidP="004B6EB4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C00DF2">
              <w:rPr>
                <w:b/>
                <w:lang w:val="hr-HR"/>
              </w:rPr>
              <w:t>Status</w:t>
            </w:r>
          </w:p>
        </w:tc>
      </w:tr>
      <w:tr w:rsidR="000A6603" w:rsidRPr="00C00DF2" w14:paraId="3F4CAFAE" w14:textId="77777777" w:rsidTr="00E1584C">
        <w:trPr>
          <w:jc w:val="center"/>
        </w:trPr>
        <w:tc>
          <w:tcPr>
            <w:tcW w:w="2366" w:type="dxa"/>
            <w:shd w:val="clear" w:color="auto" w:fill="auto"/>
            <w:vAlign w:val="center"/>
          </w:tcPr>
          <w:p w14:paraId="4F6DF998" w14:textId="77777777" w:rsidR="000A6603" w:rsidRPr="00C00DF2" w:rsidRDefault="002C3B9C" w:rsidP="00225BCF">
            <w:pPr>
              <w:pStyle w:val="BodyText"/>
              <w:ind w:left="0"/>
              <w:jc w:val="center"/>
              <w:rPr>
                <w:lang w:val="hr-HR"/>
              </w:rPr>
            </w:pPr>
            <w:r w:rsidRPr="00C00DF2">
              <w:rPr>
                <w:lang w:val="hr-HR"/>
              </w:rPr>
              <w:t>Predan</w:t>
            </w:r>
            <w:r w:rsidR="00F00ED9" w:rsidRPr="00C00DF2">
              <w:rPr>
                <w:lang w:val="hr-HR"/>
              </w:rPr>
              <w:t>a inicijalna verzija</w:t>
            </w:r>
            <w:r w:rsidRPr="00C00DF2">
              <w:rPr>
                <w:lang w:val="hr-HR"/>
              </w:rPr>
              <w:t xml:space="preserve"> plan</w:t>
            </w:r>
            <w:r w:rsidR="00F00ED9" w:rsidRPr="00C00DF2">
              <w:rPr>
                <w:lang w:val="hr-HR"/>
              </w:rPr>
              <w:t>a</w:t>
            </w:r>
            <w:r w:rsidRPr="00C00DF2">
              <w:rPr>
                <w:lang w:val="hr-HR"/>
              </w:rPr>
              <w:t xml:space="preserve"> projekta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490D1B27" w14:textId="77777777" w:rsidR="000A6603" w:rsidRPr="00C00DF2" w:rsidRDefault="002C3B9C" w:rsidP="00225BCF">
            <w:pPr>
              <w:pStyle w:val="BodyText"/>
              <w:ind w:left="0"/>
              <w:jc w:val="center"/>
              <w:rPr>
                <w:lang w:val="hr-HR"/>
              </w:rPr>
            </w:pPr>
            <w:r w:rsidRPr="00C00DF2">
              <w:rPr>
                <w:lang w:val="hr-HR"/>
              </w:rPr>
              <w:t>02.11.2016.</w:t>
            </w:r>
          </w:p>
        </w:tc>
        <w:tc>
          <w:tcPr>
            <w:tcW w:w="2391" w:type="dxa"/>
            <w:shd w:val="clear" w:color="auto" w:fill="auto"/>
            <w:vAlign w:val="center"/>
          </w:tcPr>
          <w:p w14:paraId="16D78654" w14:textId="77777777" w:rsidR="000A6603" w:rsidRPr="00C00DF2" w:rsidRDefault="009E0FE8" w:rsidP="00225BCF">
            <w:pPr>
              <w:pStyle w:val="BodyText"/>
              <w:ind w:left="0"/>
              <w:jc w:val="center"/>
              <w:rPr>
                <w:lang w:val="hr-HR"/>
              </w:rPr>
            </w:pPr>
            <w:r w:rsidRPr="00C00DF2">
              <w:rPr>
                <w:lang w:val="hr-HR"/>
              </w:rPr>
              <w:t>08</w:t>
            </w:r>
            <w:r w:rsidR="00873C35" w:rsidRPr="00C00DF2">
              <w:rPr>
                <w:lang w:val="hr-HR"/>
              </w:rPr>
              <w:t>.11.2016.</w:t>
            </w:r>
          </w:p>
        </w:tc>
        <w:tc>
          <w:tcPr>
            <w:tcW w:w="2333" w:type="dxa"/>
            <w:shd w:val="clear" w:color="auto" w:fill="auto"/>
            <w:vAlign w:val="center"/>
          </w:tcPr>
          <w:p w14:paraId="65491237" w14:textId="77777777" w:rsidR="000A6603" w:rsidRPr="00C00DF2" w:rsidRDefault="00F975EA" w:rsidP="00225BCF">
            <w:pPr>
              <w:pStyle w:val="BodyText"/>
              <w:ind w:left="0"/>
              <w:jc w:val="center"/>
              <w:rPr>
                <w:lang w:val="hr-HR"/>
              </w:rPr>
            </w:pPr>
            <w:r w:rsidRPr="00C00DF2">
              <w:rPr>
                <w:rFonts w:ascii="Segoe UI Emoji" w:eastAsia="Segoe UI Emoji" w:hAnsi="Segoe UI Emoji" w:cs="Segoe UI Emoji"/>
                <w:lang w:val="hr-HR"/>
              </w:rPr>
              <w:t>☑</w:t>
            </w:r>
          </w:p>
        </w:tc>
      </w:tr>
      <w:tr w:rsidR="000A6603" w:rsidRPr="00C00DF2" w14:paraId="3B5329E4" w14:textId="77777777" w:rsidTr="00E1584C">
        <w:trPr>
          <w:jc w:val="center"/>
        </w:trPr>
        <w:tc>
          <w:tcPr>
            <w:tcW w:w="2366" w:type="dxa"/>
            <w:shd w:val="clear" w:color="auto" w:fill="auto"/>
            <w:vAlign w:val="center"/>
          </w:tcPr>
          <w:p w14:paraId="7BFC8F08" w14:textId="77777777" w:rsidR="000A6603" w:rsidRPr="00C00DF2" w:rsidRDefault="002C3B9C" w:rsidP="00F00ED9">
            <w:pPr>
              <w:pStyle w:val="BodyText"/>
              <w:ind w:left="0"/>
              <w:jc w:val="center"/>
              <w:rPr>
                <w:lang w:val="hr-HR"/>
              </w:rPr>
            </w:pPr>
            <w:r w:rsidRPr="00C00DF2">
              <w:rPr>
                <w:lang w:val="hr-HR"/>
              </w:rPr>
              <w:t xml:space="preserve">Predana </w:t>
            </w:r>
            <w:r w:rsidR="00F00ED9" w:rsidRPr="00C00DF2">
              <w:rPr>
                <w:lang w:val="hr-HR"/>
              </w:rPr>
              <w:t>odobrena</w:t>
            </w:r>
            <w:r w:rsidRPr="00C00DF2">
              <w:rPr>
                <w:lang w:val="hr-HR"/>
              </w:rPr>
              <w:t xml:space="preserve"> verzija plana projekta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23082A88" w14:textId="77777777" w:rsidR="000A6603" w:rsidRPr="00C00DF2" w:rsidRDefault="00EA6127" w:rsidP="00225BCF">
            <w:pPr>
              <w:pStyle w:val="BodyText"/>
              <w:ind w:left="0"/>
              <w:jc w:val="center"/>
              <w:rPr>
                <w:lang w:val="hr-HR"/>
              </w:rPr>
            </w:pPr>
            <w:r w:rsidRPr="00C00DF2">
              <w:rPr>
                <w:lang w:val="hr-HR"/>
              </w:rPr>
              <w:t>13.11.2016.</w:t>
            </w:r>
          </w:p>
        </w:tc>
        <w:tc>
          <w:tcPr>
            <w:tcW w:w="2391" w:type="dxa"/>
            <w:shd w:val="clear" w:color="auto" w:fill="auto"/>
            <w:vAlign w:val="center"/>
          </w:tcPr>
          <w:p w14:paraId="0B546A5E" w14:textId="77777777" w:rsidR="000A6603" w:rsidRPr="00C00DF2" w:rsidRDefault="009E0FE8" w:rsidP="00225BCF">
            <w:pPr>
              <w:pStyle w:val="BodyText"/>
              <w:ind w:left="0"/>
              <w:jc w:val="center"/>
              <w:rPr>
                <w:lang w:val="hr-HR"/>
              </w:rPr>
            </w:pPr>
            <w:r w:rsidRPr="00C00DF2">
              <w:rPr>
                <w:lang w:val="hr-HR"/>
              </w:rPr>
              <w:t>08</w:t>
            </w:r>
            <w:r w:rsidR="00F975EA" w:rsidRPr="00C00DF2">
              <w:rPr>
                <w:lang w:val="hr-HR"/>
              </w:rPr>
              <w:t>.11.2016.</w:t>
            </w:r>
          </w:p>
        </w:tc>
        <w:tc>
          <w:tcPr>
            <w:tcW w:w="2333" w:type="dxa"/>
            <w:shd w:val="clear" w:color="auto" w:fill="auto"/>
            <w:vAlign w:val="center"/>
          </w:tcPr>
          <w:p w14:paraId="40814C26" w14:textId="77777777" w:rsidR="000A6603" w:rsidRPr="00C00DF2" w:rsidRDefault="00F975EA" w:rsidP="00225BCF">
            <w:pPr>
              <w:pStyle w:val="BodyText"/>
              <w:ind w:left="0"/>
              <w:jc w:val="center"/>
              <w:rPr>
                <w:lang w:val="hr-HR"/>
              </w:rPr>
            </w:pPr>
            <w:r w:rsidRPr="00C00DF2">
              <w:rPr>
                <w:rFonts w:ascii="Segoe UI Emoji" w:eastAsia="Segoe UI Emoji" w:hAnsi="Segoe UI Emoji" w:cs="Segoe UI Emoji"/>
                <w:lang w:val="hr-HR"/>
              </w:rPr>
              <w:t>☑</w:t>
            </w:r>
          </w:p>
        </w:tc>
      </w:tr>
      <w:tr w:rsidR="000A6603" w:rsidRPr="00C00DF2" w14:paraId="2F4FE824" w14:textId="77777777" w:rsidTr="00E1584C">
        <w:trPr>
          <w:jc w:val="center"/>
        </w:trPr>
        <w:tc>
          <w:tcPr>
            <w:tcW w:w="2366" w:type="dxa"/>
            <w:shd w:val="clear" w:color="auto" w:fill="auto"/>
            <w:vAlign w:val="center"/>
          </w:tcPr>
          <w:p w14:paraId="007AF2BD" w14:textId="77777777" w:rsidR="000A6603" w:rsidRPr="00C00DF2" w:rsidRDefault="00F00ED9" w:rsidP="00225BCF">
            <w:pPr>
              <w:pStyle w:val="BodyText"/>
              <w:ind w:left="0"/>
              <w:jc w:val="center"/>
              <w:rPr>
                <w:lang w:val="hr-HR"/>
              </w:rPr>
            </w:pPr>
            <w:r w:rsidRPr="00C00DF2">
              <w:rPr>
                <w:lang w:val="hr-HR"/>
              </w:rPr>
              <w:t>Upoznavanje s laboratorijskim SDN okruženjem završeno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07BEE726" w14:textId="77777777" w:rsidR="000A6603" w:rsidRPr="00C00DF2" w:rsidRDefault="00E1584C" w:rsidP="00225BCF">
            <w:pPr>
              <w:pStyle w:val="BodyText"/>
              <w:ind w:left="0"/>
              <w:jc w:val="center"/>
              <w:rPr>
                <w:lang w:val="hr-HR"/>
              </w:rPr>
            </w:pPr>
            <w:r w:rsidRPr="00C00DF2">
              <w:rPr>
                <w:lang w:val="hr-HR"/>
              </w:rPr>
              <w:t>04.11.2016.</w:t>
            </w:r>
          </w:p>
        </w:tc>
        <w:tc>
          <w:tcPr>
            <w:tcW w:w="2391" w:type="dxa"/>
            <w:shd w:val="clear" w:color="auto" w:fill="auto"/>
            <w:vAlign w:val="center"/>
          </w:tcPr>
          <w:p w14:paraId="41B64FE8" w14:textId="77777777" w:rsidR="000A6603" w:rsidRPr="00C00DF2" w:rsidRDefault="00B251BA" w:rsidP="00225BCF">
            <w:pPr>
              <w:pStyle w:val="BodyText"/>
              <w:ind w:left="0"/>
              <w:jc w:val="center"/>
              <w:rPr>
                <w:lang w:val="hr-HR"/>
              </w:rPr>
            </w:pPr>
            <w:r w:rsidRPr="00C00DF2">
              <w:rPr>
                <w:lang w:val="hr-HR"/>
              </w:rPr>
              <w:t>18</w:t>
            </w:r>
            <w:r w:rsidR="00B91AAA" w:rsidRPr="00C00DF2">
              <w:rPr>
                <w:lang w:val="hr-HR"/>
              </w:rPr>
              <w:t>.11</w:t>
            </w:r>
            <w:r w:rsidR="000A5DFA" w:rsidRPr="00C00DF2">
              <w:rPr>
                <w:lang w:val="hr-HR"/>
              </w:rPr>
              <w:t>.2016.</w:t>
            </w:r>
          </w:p>
        </w:tc>
        <w:tc>
          <w:tcPr>
            <w:tcW w:w="2333" w:type="dxa"/>
            <w:shd w:val="clear" w:color="auto" w:fill="auto"/>
            <w:vAlign w:val="center"/>
          </w:tcPr>
          <w:p w14:paraId="0A2457FB" w14:textId="77777777" w:rsidR="000A6603" w:rsidRPr="00C00DF2" w:rsidRDefault="000A5DFA" w:rsidP="00225BCF">
            <w:pPr>
              <w:pStyle w:val="BodyText"/>
              <w:ind w:left="0"/>
              <w:jc w:val="center"/>
              <w:rPr>
                <w:lang w:val="hr-HR"/>
              </w:rPr>
            </w:pPr>
            <w:r w:rsidRPr="00C00DF2">
              <w:rPr>
                <w:rFonts w:ascii="Segoe UI Emoji" w:eastAsia="Segoe UI Emoji" w:hAnsi="Segoe UI Emoji" w:cs="Segoe UI Emoji"/>
                <w:lang w:val="hr-HR"/>
              </w:rPr>
              <w:t>☑</w:t>
            </w:r>
          </w:p>
        </w:tc>
      </w:tr>
      <w:tr w:rsidR="000A6603" w:rsidRPr="00C00DF2" w14:paraId="2680F3DC" w14:textId="77777777" w:rsidTr="00E1584C">
        <w:trPr>
          <w:jc w:val="center"/>
        </w:trPr>
        <w:tc>
          <w:tcPr>
            <w:tcW w:w="2366" w:type="dxa"/>
            <w:shd w:val="clear" w:color="auto" w:fill="auto"/>
            <w:vAlign w:val="center"/>
          </w:tcPr>
          <w:p w14:paraId="27896A26" w14:textId="77777777" w:rsidR="000A6603" w:rsidRPr="00C00DF2" w:rsidRDefault="00F00ED9" w:rsidP="00225BCF">
            <w:pPr>
              <w:pStyle w:val="BodyText"/>
              <w:ind w:left="0"/>
              <w:jc w:val="center"/>
              <w:rPr>
                <w:lang w:val="hr-HR"/>
              </w:rPr>
            </w:pPr>
            <w:r w:rsidRPr="00C00DF2">
              <w:rPr>
                <w:lang w:val="hr-HR"/>
              </w:rPr>
              <w:t>Razrađena metodologija</w:t>
            </w:r>
            <w:r w:rsidR="00E1584C" w:rsidRPr="00C00DF2">
              <w:rPr>
                <w:lang w:val="hr-HR"/>
              </w:rPr>
              <w:t xml:space="preserve"> analize i obrade rezultata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DB9E8B4" w14:textId="77777777" w:rsidR="000A6603" w:rsidRPr="00C00DF2" w:rsidRDefault="00E1584C" w:rsidP="00225BCF">
            <w:pPr>
              <w:pStyle w:val="BodyText"/>
              <w:ind w:left="0"/>
              <w:jc w:val="center"/>
              <w:rPr>
                <w:lang w:val="hr-HR"/>
              </w:rPr>
            </w:pPr>
            <w:r w:rsidRPr="00C00DF2">
              <w:rPr>
                <w:lang w:val="hr-HR"/>
              </w:rPr>
              <w:t>11.11.2016.</w:t>
            </w:r>
          </w:p>
        </w:tc>
        <w:tc>
          <w:tcPr>
            <w:tcW w:w="2391" w:type="dxa"/>
            <w:shd w:val="clear" w:color="auto" w:fill="auto"/>
            <w:vAlign w:val="center"/>
          </w:tcPr>
          <w:p w14:paraId="4021245F" w14:textId="77777777" w:rsidR="000A6603" w:rsidRPr="00C00DF2" w:rsidRDefault="00B251BA" w:rsidP="00225BCF">
            <w:pPr>
              <w:pStyle w:val="BodyText"/>
              <w:ind w:left="0"/>
              <w:jc w:val="center"/>
              <w:rPr>
                <w:lang w:val="hr-HR"/>
              </w:rPr>
            </w:pPr>
            <w:r w:rsidRPr="00C00DF2">
              <w:rPr>
                <w:lang w:val="hr-HR"/>
              </w:rPr>
              <w:t>21.11</w:t>
            </w:r>
            <w:r w:rsidR="000A5DFA" w:rsidRPr="00C00DF2">
              <w:rPr>
                <w:lang w:val="hr-HR"/>
              </w:rPr>
              <w:t>.2016.</w:t>
            </w:r>
          </w:p>
        </w:tc>
        <w:tc>
          <w:tcPr>
            <w:tcW w:w="2333" w:type="dxa"/>
            <w:shd w:val="clear" w:color="auto" w:fill="auto"/>
            <w:vAlign w:val="center"/>
          </w:tcPr>
          <w:p w14:paraId="527D2854" w14:textId="77777777" w:rsidR="000A6603" w:rsidRPr="00C00DF2" w:rsidRDefault="000A5DFA" w:rsidP="00225BCF">
            <w:pPr>
              <w:pStyle w:val="BodyText"/>
              <w:ind w:left="0"/>
              <w:jc w:val="center"/>
              <w:rPr>
                <w:lang w:val="hr-HR"/>
              </w:rPr>
            </w:pPr>
            <w:r w:rsidRPr="00C00DF2">
              <w:rPr>
                <w:rFonts w:ascii="Segoe UI Emoji" w:eastAsia="Segoe UI Emoji" w:hAnsi="Segoe UI Emoji" w:cs="Segoe UI Emoji"/>
                <w:lang w:val="hr-HR"/>
              </w:rPr>
              <w:t>☑</w:t>
            </w:r>
          </w:p>
        </w:tc>
      </w:tr>
      <w:tr w:rsidR="00E1584C" w:rsidRPr="00C00DF2" w14:paraId="2A071DDC" w14:textId="77777777" w:rsidTr="00E1584C">
        <w:trPr>
          <w:jc w:val="center"/>
        </w:trPr>
        <w:tc>
          <w:tcPr>
            <w:tcW w:w="2366" w:type="dxa"/>
            <w:shd w:val="clear" w:color="auto" w:fill="auto"/>
            <w:vAlign w:val="center"/>
          </w:tcPr>
          <w:p w14:paraId="3C18147E" w14:textId="77777777" w:rsidR="00E1584C" w:rsidRPr="00C00DF2" w:rsidRDefault="00E1584C" w:rsidP="00F00ED9">
            <w:pPr>
              <w:pStyle w:val="BodyText"/>
              <w:ind w:left="0"/>
              <w:jc w:val="center"/>
              <w:rPr>
                <w:lang w:val="hr-HR"/>
              </w:rPr>
            </w:pPr>
            <w:r w:rsidRPr="00C00DF2">
              <w:rPr>
                <w:lang w:val="hr-HR"/>
              </w:rPr>
              <w:t>Snim</w:t>
            </w:r>
            <w:r w:rsidR="00F00ED9" w:rsidRPr="00C00DF2">
              <w:rPr>
                <w:lang w:val="hr-HR"/>
              </w:rPr>
              <w:t>ljene i proučene OpenFlow poruke koje se odnose na "tihu" SDN mrežu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02D6E9E3" w14:textId="77777777" w:rsidR="00E1584C" w:rsidRPr="00C00DF2" w:rsidRDefault="00221CC0" w:rsidP="00225BCF">
            <w:pPr>
              <w:pStyle w:val="BodyText"/>
              <w:ind w:left="0"/>
              <w:jc w:val="center"/>
              <w:rPr>
                <w:lang w:val="hr-HR"/>
              </w:rPr>
            </w:pPr>
            <w:r w:rsidRPr="00C00DF2">
              <w:rPr>
                <w:lang w:val="hr-HR"/>
              </w:rPr>
              <w:t>18</w:t>
            </w:r>
            <w:r w:rsidR="00E1584C" w:rsidRPr="00C00DF2">
              <w:rPr>
                <w:lang w:val="hr-HR"/>
              </w:rPr>
              <w:t>.11.2016.</w:t>
            </w:r>
          </w:p>
        </w:tc>
        <w:tc>
          <w:tcPr>
            <w:tcW w:w="2391" w:type="dxa"/>
            <w:shd w:val="clear" w:color="auto" w:fill="auto"/>
            <w:vAlign w:val="center"/>
          </w:tcPr>
          <w:p w14:paraId="09D76137" w14:textId="77777777" w:rsidR="00E1584C" w:rsidRPr="00C00DF2" w:rsidRDefault="00B91AAA" w:rsidP="00225BCF">
            <w:pPr>
              <w:pStyle w:val="BodyText"/>
              <w:ind w:left="0"/>
              <w:jc w:val="center"/>
              <w:rPr>
                <w:lang w:val="hr-HR"/>
              </w:rPr>
            </w:pPr>
            <w:r w:rsidRPr="00C00DF2">
              <w:rPr>
                <w:lang w:val="hr-HR"/>
              </w:rPr>
              <w:t>18.11.2016.</w:t>
            </w:r>
          </w:p>
        </w:tc>
        <w:tc>
          <w:tcPr>
            <w:tcW w:w="2333" w:type="dxa"/>
            <w:shd w:val="clear" w:color="auto" w:fill="auto"/>
            <w:vAlign w:val="center"/>
          </w:tcPr>
          <w:p w14:paraId="26B933DB" w14:textId="77777777" w:rsidR="00E1584C" w:rsidRPr="00C00DF2" w:rsidRDefault="00B91AAA" w:rsidP="00225BCF">
            <w:pPr>
              <w:pStyle w:val="BodyText"/>
              <w:ind w:left="0"/>
              <w:jc w:val="center"/>
              <w:rPr>
                <w:lang w:val="hr-HR"/>
              </w:rPr>
            </w:pPr>
            <w:r w:rsidRPr="00C00DF2">
              <w:rPr>
                <w:rFonts w:ascii="Segoe UI Emoji" w:eastAsia="Segoe UI Emoji" w:hAnsi="Segoe UI Emoji" w:cs="Segoe UI Emoji"/>
                <w:lang w:val="hr-HR"/>
              </w:rPr>
              <w:t>☑</w:t>
            </w:r>
          </w:p>
        </w:tc>
      </w:tr>
      <w:tr w:rsidR="00E1584C" w:rsidRPr="00C00DF2" w14:paraId="27D37093" w14:textId="77777777" w:rsidTr="00E1584C">
        <w:trPr>
          <w:jc w:val="center"/>
        </w:trPr>
        <w:tc>
          <w:tcPr>
            <w:tcW w:w="2366" w:type="dxa"/>
            <w:shd w:val="clear" w:color="auto" w:fill="auto"/>
            <w:vAlign w:val="center"/>
          </w:tcPr>
          <w:p w14:paraId="6E114C2F" w14:textId="77777777" w:rsidR="00E1584C" w:rsidRPr="00C00DF2" w:rsidRDefault="00E1584C" w:rsidP="00225BCF">
            <w:pPr>
              <w:pStyle w:val="BodyText"/>
              <w:ind w:left="0"/>
              <w:jc w:val="center"/>
              <w:rPr>
                <w:lang w:val="hr-HR"/>
              </w:rPr>
            </w:pPr>
            <w:r w:rsidRPr="00C00DF2">
              <w:rPr>
                <w:lang w:val="hr-HR"/>
              </w:rPr>
              <w:t>Obrađen dio rezultata</w:t>
            </w:r>
            <w:r w:rsidR="00F00ED9" w:rsidRPr="00C00DF2">
              <w:rPr>
                <w:lang w:val="hr-HR"/>
              </w:rPr>
              <w:t xml:space="preserve"> koji se odnosi na "tihu" SDN mrežu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28A4A5AB" w14:textId="77777777" w:rsidR="00E1584C" w:rsidRPr="00C00DF2" w:rsidRDefault="00221CC0" w:rsidP="00F00ED9">
            <w:pPr>
              <w:pStyle w:val="BodyText"/>
              <w:ind w:left="0"/>
              <w:jc w:val="center"/>
              <w:rPr>
                <w:lang w:val="hr-HR"/>
              </w:rPr>
            </w:pPr>
            <w:r w:rsidRPr="00C00DF2">
              <w:rPr>
                <w:lang w:val="hr-HR"/>
              </w:rPr>
              <w:t>25</w:t>
            </w:r>
            <w:r w:rsidR="00E1584C" w:rsidRPr="00C00DF2">
              <w:rPr>
                <w:lang w:val="hr-HR"/>
              </w:rPr>
              <w:t>.1</w:t>
            </w:r>
            <w:r w:rsidR="00F00ED9" w:rsidRPr="00C00DF2">
              <w:rPr>
                <w:lang w:val="hr-HR"/>
              </w:rPr>
              <w:t>1</w:t>
            </w:r>
            <w:r w:rsidR="00E1584C" w:rsidRPr="00C00DF2">
              <w:rPr>
                <w:lang w:val="hr-HR"/>
              </w:rPr>
              <w:t>.2016.</w:t>
            </w:r>
          </w:p>
        </w:tc>
        <w:tc>
          <w:tcPr>
            <w:tcW w:w="2391" w:type="dxa"/>
            <w:shd w:val="clear" w:color="auto" w:fill="auto"/>
            <w:vAlign w:val="center"/>
          </w:tcPr>
          <w:p w14:paraId="4F745348" w14:textId="77777777" w:rsidR="00E1584C" w:rsidRPr="00C00DF2" w:rsidRDefault="00B91AAA" w:rsidP="00225BCF">
            <w:pPr>
              <w:pStyle w:val="BodyText"/>
              <w:ind w:left="0"/>
              <w:jc w:val="center"/>
              <w:rPr>
                <w:lang w:val="hr-HR"/>
              </w:rPr>
            </w:pPr>
            <w:r w:rsidRPr="00C00DF2">
              <w:rPr>
                <w:lang w:val="hr-HR"/>
              </w:rPr>
              <w:t>05.12.2016.</w:t>
            </w:r>
          </w:p>
        </w:tc>
        <w:tc>
          <w:tcPr>
            <w:tcW w:w="2333" w:type="dxa"/>
            <w:shd w:val="clear" w:color="auto" w:fill="auto"/>
            <w:vAlign w:val="center"/>
          </w:tcPr>
          <w:p w14:paraId="3CABD9E8" w14:textId="77777777" w:rsidR="00E1584C" w:rsidRPr="00C00DF2" w:rsidRDefault="00B91AAA" w:rsidP="00225BCF">
            <w:pPr>
              <w:pStyle w:val="BodyText"/>
              <w:ind w:left="0"/>
              <w:jc w:val="center"/>
              <w:rPr>
                <w:lang w:val="hr-HR"/>
              </w:rPr>
            </w:pPr>
            <w:r w:rsidRPr="00C00DF2">
              <w:rPr>
                <w:rFonts w:ascii="Segoe UI Emoji" w:eastAsia="Segoe UI Emoji" w:hAnsi="Segoe UI Emoji" w:cs="Segoe UI Emoji"/>
                <w:lang w:val="hr-HR"/>
              </w:rPr>
              <w:t>☑</w:t>
            </w:r>
          </w:p>
        </w:tc>
      </w:tr>
      <w:tr w:rsidR="00F00ED9" w:rsidRPr="00C00DF2" w14:paraId="736BD3C6" w14:textId="77777777" w:rsidTr="00E1584C">
        <w:trPr>
          <w:jc w:val="center"/>
        </w:trPr>
        <w:tc>
          <w:tcPr>
            <w:tcW w:w="2366" w:type="dxa"/>
            <w:shd w:val="clear" w:color="auto" w:fill="auto"/>
            <w:vAlign w:val="center"/>
          </w:tcPr>
          <w:p w14:paraId="75928254" w14:textId="77777777" w:rsidR="00F00ED9" w:rsidRPr="00C00DF2" w:rsidRDefault="00F00ED9" w:rsidP="00225BCF">
            <w:pPr>
              <w:pStyle w:val="BodyText"/>
              <w:ind w:left="0"/>
              <w:jc w:val="center"/>
              <w:rPr>
                <w:lang w:val="hr-HR"/>
              </w:rPr>
            </w:pPr>
            <w:r w:rsidRPr="00C00DF2">
              <w:rPr>
                <w:lang w:val="hr-HR"/>
              </w:rPr>
              <w:t>Snimljene i proučene OpenFlow poruke koje se odnose na promjenu konfiguracije SDN mreže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109EC2EF" w14:textId="77777777" w:rsidR="00F00ED9" w:rsidRPr="00C00DF2" w:rsidRDefault="00F00ED9" w:rsidP="00E1584C">
            <w:pPr>
              <w:pStyle w:val="BodyText"/>
              <w:ind w:left="0"/>
              <w:jc w:val="center"/>
              <w:rPr>
                <w:lang w:val="hr-HR"/>
              </w:rPr>
            </w:pPr>
            <w:r w:rsidRPr="00C00DF2">
              <w:rPr>
                <w:lang w:val="hr-HR"/>
              </w:rPr>
              <w:t>09.12.2016.</w:t>
            </w:r>
          </w:p>
        </w:tc>
        <w:tc>
          <w:tcPr>
            <w:tcW w:w="2391" w:type="dxa"/>
            <w:shd w:val="clear" w:color="auto" w:fill="auto"/>
            <w:vAlign w:val="center"/>
          </w:tcPr>
          <w:p w14:paraId="35A90C63" w14:textId="77777777" w:rsidR="00F00ED9" w:rsidRPr="00C00DF2" w:rsidRDefault="00F00ED9" w:rsidP="00F7678D">
            <w:pPr>
              <w:pStyle w:val="BodyText"/>
              <w:ind w:left="0"/>
              <w:jc w:val="center"/>
              <w:rPr>
                <w:i/>
                <w:lang w:val="hr-HR"/>
              </w:rPr>
            </w:pPr>
          </w:p>
        </w:tc>
        <w:tc>
          <w:tcPr>
            <w:tcW w:w="2333" w:type="dxa"/>
            <w:shd w:val="clear" w:color="auto" w:fill="auto"/>
            <w:vAlign w:val="center"/>
          </w:tcPr>
          <w:p w14:paraId="314D0955" w14:textId="77777777" w:rsidR="00F00ED9" w:rsidRPr="00C00DF2" w:rsidRDefault="004B6EB4" w:rsidP="00225BCF">
            <w:pPr>
              <w:pStyle w:val="BodyText"/>
              <w:ind w:left="0"/>
              <w:jc w:val="center"/>
              <w:rPr>
                <w:lang w:val="hr-HR"/>
              </w:rPr>
            </w:pPr>
            <w:r w:rsidRPr="00C00DF2">
              <w:rPr>
                <w:i/>
                <w:lang w:val="hr-HR"/>
              </w:rPr>
              <w:t>Otkazana zbog tehničkih problema u dogovoru s mentorom</w:t>
            </w:r>
          </w:p>
        </w:tc>
      </w:tr>
      <w:tr w:rsidR="00E1584C" w:rsidRPr="00C00DF2" w14:paraId="024F8A03" w14:textId="77777777" w:rsidTr="00E1584C">
        <w:trPr>
          <w:jc w:val="center"/>
        </w:trPr>
        <w:tc>
          <w:tcPr>
            <w:tcW w:w="2366" w:type="dxa"/>
            <w:shd w:val="clear" w:color="auto" w:fill="auto"/>
            <w:vAlign w:val="center"/>
          </w:tcPr>
          <w:p w14:paraId="0AA8413A" w14:textId="77777777" w:rsidR="00E1584C" w:rsidRPr="00C00DF2" w:rsidRDefault="00E1584C" w:rsidP="00F00ED9">
            <w:pPr>
              <w:pStyle w:val="BodyText"/>
              <w:ind w:left="0"/>
              <w:jc w:val="center"/>
              <w:rPr>
                <w:lang w:val="hr-HR"/>
              </w:rPr>
            </w:pPr>
            <w:r w:rsidRPr="00C00DF2">
              <w:rPr>
                <w:lang w:val="hr-HR"/>
              </w:rPr>
              <w:t>Obrađeni svi rezultati; uspoređena izvedb</w:t>
            </w:r>
            <w:r w:rsidR="006B2635" w:rsidRPr="00C00DF2">
              <w:rPr>
                <w:lang w:val="hr-HR"/>
              </w:rPr>
              <w:t>a</w:t>
            </w:r>
            <w:r w:rsidRPr="00C00DF2">
              <w:rPr>
                <w:lang w:val="hr-HR"/>
              </w:rPr>
              <w:t xml:space="preserve"> </w:t>
            </w:r>
            <w:r w:rsidR="00F00ED9" w:rsidRPr="00C00DF2">
              <w:rPr>
                <w:lang w:val="hr-HR"/>
              </w:rPr>
              <w:t>OpenFlowa s njegovom specifikacijom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73DB0FEE" w14:textId="77777777" w:rsidR="00E1584C" w:rsidRPr="00C00DF2" w:rsidRDefault="00F00ED9" w:rsidP="00E1584C">
            <w:pPr>
              <w:pStyle w:val="BodyText"/>
              <w:ind w:left="0"/>
              <w:jc w:val="center"/>
              <w:rPr>
                <w:lang w:val="hr-HR"/>
              </w:rPr>
            </w:pPr>
            <w:r w:rsidRPr="00C00DF2">
              <w:rPr>
                <w:lang w:val="hr-HR"/>
              </w:rPr>
              <w:t>22</w:t>
            </w:r>
            <w:r w:rsidR="00E1584C" w:rsidRPr="00C00DF2">
              <w:rPr>
                <w:lang w:val="hr-HR"/>
              </w:rPr>
              <w:t>.12.2016.</w:t>
            </w:r>
          </w:p>
        </w:tc>
        <w:tc>
          <w:tcPr>
            <w:tcW w:w="2391" w:type="dxa"/>
            <w:shd w:val="clear" w:color="auto" w:fill="auto"/>
            <w:vAlign w:val="center"/>
          </w:tcPr>
          <w:p w14:paraId="35FF10B4" w14:textId="317E90E6" w:rsidR="00E1584C" w:rsidRPr="00C00DF2" w:rsidRDefault="00FD2399" w:rsidP="00225BCF">
            <w:pPr>
              <w:pStyle w:val="BodyText"/>
              <w:ind w:left="0"/>
              <w:jc w:val="center"/>
              <w:rPr>
                <w:lang w:val="hr-HR"/>
              </w:rPr>
            </w:pPr>
            <w:r w:rsidRPr="00C00DF2">
              <w:rPr>
                <w:lang w:val="hr-HR"/>
              </w:rPr>
              <w:t>13.01.2017.</w:t>
            </w:r>
          </w:p>
        </w:tc>
        <w:tc>
          <w:tcPr>
            <w:tcW w:w="2333" w:type="dxa"/>
            <w:shd w:val="clear" w:color="auto" w:fill="auto"/>
            <w:vAlign w:val="center"/>
          </w:tcPr>
          <w:p w14:paraId="15308AF5" w14:textId="1B352450" w:rsidR="00E1584C" w:rsidRPr="00C00DF2" w:rsidRDefault="00EE00AF" w:rsidP="00225BCF">
            <w:pPr>
              <w:pStyle w:val="BodyText"/>
              <w:ind w:left="0"/>
              <w:jc w:val="center"/>
              <w:rPr>
                <w:lang w:val="hr-HR"/>
              </w:rPr>
            </w:pPr>
            <w:r w:rsidRPr="00C00DF2">
              <w:rPr>
                <w:rFonts w:ascii="Segoe UI Emoji" w:eastAsia="Segoe UI Emoji" w:hAnsi="Segoe UI Emoji" w:cs="Segoe UI Emoji"/>
                <w:lang w:val="hr-HR"/>
              </w:rPr>
              <w:t>☑</w:t>
            </w:r>
          </w:p>
        </w:tc>
      </w:tr>
      <w:tr w:rsidR="00221CC0" w:rsidRPr="00C00DF2" w14:paraId="0C07B366" w14:textId="77777777" w:rsidTr="00E1584C">
        <w:trPr>
          <w:jc w:val="center"/>
        </w:trPr>
        <w:tc>
          <w:tcPr>
            <w:tcW w:w="2366" w:type="dxa"/>
            <w:shd w:val="clear" w:color="auto" w:fill="auto"/>
            <w:vAlign w:val="center"/>
          </w:tcPr>
          <w:p w14:paraId="406E40A0" w14:textId="77777777" w:rsidR="00221CC0" w:rsidRPr="00C00DF2" w:rsidRDefault="00221CC0" w:rsidP="00221CC0">
            <w:pPr>
              <w:pStyle w:val="BodyText"/>
              <w:ind w:left="0"/>
              <w:jc w:val="center"/>
              <w:rPr>
                <w:lang w:val="hr-HR"/>
              </w:rPr>
            </w:pPr>
            <w:r w:rsidRPr="00C00DF2">
              <w:rPr>
                <w:lang w:val="hr-HR"/>
              </w:rPr>
              <w:t>Izrađena konačna verzija tehničke dokumentacije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60B2020F" w14:textId="77777777" w:rsidR="00221CC0" w:rsidRPr="00C00DF2" w:rsidRDefault="00221CC0" w:rsidP="008E4A56">
            <w:pPr>
              <w:pStyle w:val="BodyText"/>
              <w:ind w:left="0"/>
              <w:jc w:val="center"/>
              <w:rPr>
                <w:lang w:val="hr-HR"/>
              </w:rPr>
            </w:pPr>
            <w:r w:rsidRPr="00C00DF2">
              <w:rPr>
                <w:lang w:val="hr-HR"/>
              </w:rPr>
              <w:t>04.01.201</w:t>
            </w:r>
            <w:r w:rsidR="008E4A56" w:rsidRPr="00C00DF2">
              <w:rPr>
                <w:lang w:val="hr-HR"/>
              </w:rPr>
              <w:t>7</w:t>
            </w:r>
            <w:r w:rsidRPr="00C00DF2">
              <w:rPr>
                <w:lang w:val="hr-HR"/>
              </w:rPr>
              <w:t>.</w:t>
            </w:r>
          </w:p>
        </w:tc>
        <w:tc>
          <w:tcPr>
            <w:tcW w:w="2391" w:type="dxa"/>
            <w:shd w:val="clear" w:color="auto" w:fill="auto"/>
            <w:vAlign w:val="center"/>
          </w:tcPr>
          <w:p w14:paraId="2805D251" w14:textId="0A8EF0F3" w:rsidR="00221CC0" w:rsidRPr="00C00DF2" w:rsidRDefault="00FD2399" w:rsidP="00225BCF">
            <w:pPr>
              <w:pStyle w:val="BodyText"/>
              <w:ind w:left="0"/>
              <w:jc w:val="center"/>
              <w:rPr>
                <w:lang w:val="hr-HR"/>
              </w:rPr>
            </w:pPr>
            <w:r w:rsidRPr="00C00DF2">
              <w:rPr>
                <w:lang w:val="hr-HR"/>
              </w:rPr>
              <w:t>22.01.2017.</w:t>
            </w:r>
          </w:p>
        </w:tc>
        <w:tc>
          <w:tcPr>
            <w:tcW w:w="2333" w:type="dxa"/>
            <w:shd w:val="clear" w:color="auto" w:fill="auto"/>
            <w:vAlign w:val="center"/>
          </w:tcPr>
          <w:p w14:paraId="0262313D" w14:textId="0F5E31FD" w:rsidR="00221CC0" w:rsidRPr="00C00DF2" w:rsidRDefault="00FD2399" w:rsidP="00225BCF">
            <w:pPr>
              <w:pStyle w:val="BodyText"/>
              <w:ind w:left="0"/>
              <w:jc w:val="center"/>
              <w:rPr>
                <w:lang w:val="hr-HR"/>
              </w:rPr>
            </w:pPr>
            <w:r w:rsidRPr="00C00DF2">
              <w:rPr>
                <w:rFonts w:ascii="Segoe UI Emoji" w:eastAsia="Segoe UI Emoji" w:hAnsi="Segoe UI Emoji" w:cs="Segoe UI Emoji"/>
                <w:lang w:val="hr-HR"/>
              </w:rPr>
              <w:t>☑</w:t>
            </w:r>
          </w:p>
        </w:tc>
      </w:tr>
      <w:tr w:rsidR="00221CC0" w:rsidRPr="00C00DF2" w14:paraId="4FB77205" w14:textId="77777777" w:rsidTr="00E1584C">
        <w:trPr>
          <w:jc w:val="center"/>
        </w:trPr>
        <w:tc>
          <w:tcPr>
            <w:tcW w:w="2366" w:type="dxa"/>
            <w:shd w:val="clear" w:color="auto" w:fill="auto"/>
            <w:vAlign w:val="center"/>
          </w:tcPr>
          <w:p w14:paraId="1E7A196A" w14:textId="77777777" w:rsidR="00221CC0" w:rsidRPr="00C00DF2" w:rsidRDefault="00221CC0" w:rsidP="00221CC0">
            <w:pPr>
              <w:pStyle w:val="BodyText"/>
              <w:ind w:left="0"/>
              <w:jc w:val="center"/>
              <w:rPr>
                <w:lang w:val="hr-HR"/>
              </w:rPr>
            </w:pPr>
            <w:r w:rsidRPr="00C00DF2">
              <w:rPr>
                <w:lang w:val="hr-HR"/>
              </w:rPr>
              <w:t>Izrađena konačna verzija prezentacije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4D2DBB4F" w14:textId="77777777" w:rsidR="00221CC0" w:rsidRPr="00C00DF2" w:rsidRDefault="00514188" w:rsidP="008E4A56">
            <w:pPr>
              <w:pStyle w:val="BodyText"/>
              <w:ind w:left="0"/>
              <w:jc w:val="center"/>
              <w:rPr>
                <w:lang w:val="hr-HR"/>
              </w:rPr>
            </w:pPr>
            <w:r w:rsidRPr="00C00DF2">
              <w:rPr>
                <w:lang w:val="hr-HR"/>
              </w:rPr>
              <w:t>11</w:t>
            </w:r>
            <w:r w:rsidR="00221CC0" w:rsidRPr="00C00DF2">
              <w:rPr>
                <w:lang w:val="hr-HR"/>
              </w:rPr>
              <w:t>.01.201</w:t>
            </w:r>
            <w:r w:rsidR="008E4A56" w:rsidRPr="00C00DF2">
              <w:rPr>
                <w:lang w:val="hr-HR"/>
              </w:rPr>
              <w:t>7</w:t>
            </w:r>
            <w:r w:rsidR="00221CC0" w:rsidRPr="00C00DF2">
              <w:rPr>
                <w:lang w:val="hr-HR"/>
              </w:rPr>
              <w:t>.</w:t>
            </w:r>
          </w:p>
        </w:tc>
        <w:tc>
          <w:tcPr>
            <w:tcW w:w="2391" w:type="dxa"/>
            <w:shd w:val="clear" w:color="auto" w:fill="auto"/>
            <w:vAlign w:val="center"/>
          </w:tcPr>
          <w:p w14:paraId="6E779F0C" w14:textId="36AB5459" w:rsidR="00221CC0" w:rsidRPr="00C00DF2" w:rsidRDefault="00FD2399" w:rsidP="00225BCF">
            <w:pPr>
              <w:pStyle w:val="BodyText"/>
              <w:ind w:left="0"/>
              <w:jc w:val="center"/>
              <w:rPr>
                <w:lang w:val="hr-HR"/>
              </w:rPr>
            </w:pPr>
            <w:r w:rsidRPr="00C00DF2">
              <w:rPr>
                <w:lang w:val="hr-HR"/>
              </w:rPr>
              <w:t>13.01.2017.</w:t>
            </w:r>
          </w:p>
        </w:tc>
        <w:tc>
          <w:tcPr>
            <w:tcW w:w="2333" w:type="dxa"/>
            <w:shd w:val="clear" w:color="auto" w:fill="auto"/>
            <w:vAlign w:val="center"/>
          </w:tcPr>
          <w:p w14:paraId="7E1D93AE" w14:textId="33DA7C49" w:rsidR="00221CC0" w:rsidRPr="00C00DF2" w:rsidRDefault="00FD2399" w:rsidP="00225BCF">
            <w:pPr>
              <w:pStyle w:val="BodyText"/>
              <w:ind w:left="0"/>
              <w:jc w:val="center"/>
              <w:rPr>
                <w:lang w:val="hr-HR"/>
              </w:rPr>
            </w:pPr>
            <w:r w:rsidRPr="00C00DF2">
              <w:rPr>
                <w:rFonts w:ascii="Segoe UI Emoji" w:eastAsia="Segoe UI Emoji" w:hAnsi="Segoe UI Emoji" w:cs="Segoe UI Emoji"/>
                <w:lang w:val="hr-HR"/>
              </w:rPr>
              <w:t>☑</w:t>
            </w:r>
          </w:p>
        </w:tc>
      </w:tr>
    </w:tbl>
    <w:p w14:paraId="7BA7EA7E" w14:textId="77777777" w:rsidR="00C00DF2" w:rsidRPr="00C00DF2" w:rsidRDefault="00C00DF2" w:rsidP="0034164B">
      <w:pPr>
        <w:rPr>
          <w:lang w:val="hr-HR"/>
        </w:rPr>
      </w:pPr>
    </w:p>
    <w:p w14:paraId="0A8E7838" w14:textId="2E5B0AE5" w:rsidR="00A722D2" w:rsidRPr="00C00DF2" w:rsidRDefault="00A722D2" w:rsidP="0034164B">
      <w:pPr>
        <w:rPr>
          <w:lang w:val="hr-HR"/>
        </w:rPr>
      </w:pPr>
    </w:p>
    <w:bookmarkStart w:id="17" w:name="_Toc465612698"/>
    <w:bookmarkStart w:id="18" w:name="_Toc472869262"/>
    <w:p w14:paraId="16A6C2DB" w14:textId="7348BE41" w:rsidR="00CB46F4" w:rsidRPr="00C00DF2" w:rsidRDefault="00C00DF2" w:rsidP="00CB46F4">
      <w:pPr>
        <w:pStyle w:val="Heading1"/>
        <w:rPr>
          <w:lang w:val="hr-HR"/>
        </w:rPr>
      </w:pPr>
      <w:r w:rsidRPr="00C00DF2">
        <w:rPr>
          <w:noProof/>
          <w:lang w:val="hr-HR" w:eastAsia="hr-HR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4FFDCD3" wp14:editId="009E16EA">
                <wp:simplePos x="0" y="0"/>
                <wp:positionH relativeFrom="page">
                  <wp:posOffset>0</wp:posOffset>
                </wp:positionH>
                <wp:positionV relativeFrom="paragraph">
                  <wp:posOffset>5550535</wp:posOffset>
                </wp:positionV>
                <wp:extent cx="728345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3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034316" w14:textId="7CD7C32D" w:rsidR="00C00DF2" w:rsidRPr="00B02346" w:rsidRDefault="00C00DF2" w:rsidP="00C00DF2">
                            <w:pPr>
                              <w:pStyle w:val="Caption"/>
                              <w:jc w:val="center"/>
                            </w:pPr>
                            <w:r>
                              <w:t xml:space="preserve">Slika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Slika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Gantogram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FFDC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37.05pt;width:573.5pt;height:.05pt;z-index: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rE6KwIAAF0EAAAOAAAAZHJzL2Uyb0RvYy54bWysVE1vGjEQvVfqf7B8LwukSaMVS0SJqCpF&#10;SSSocjZeL2vJ9rhjwy799R3vB2nTnqpezHhm/LzvvTGLu9YadlIYNLiCzyZTzpSTUGp3KPi33ebD&#10;LWchClcKA04V/KwCv1u+f7dofK7mUIMpFTICcSFvfMHrGH2eZUHWyoowAa8cFStAKyJt8ZCVKBpC&#10;tyabT6c3WQNYegSpQqDsfV/kyw6/qpSMT1UVVGSm4PRtsVuxW/dpzZYLkR9Q+FrL4TPEP3yFFdrR&#10;pReoexEFO6L+A8pqiRCgihMJNoOq0lJ1HIjNbPqGzbYWXnVcSJzgLzKF/wcrH0/PyHRZ8DlnTliy&#10;aKfayD5Dy+ZJncaHnJq2ntpiS2lyecwHSibSbYU2/RIdRnXS+XzRNoFJSn6a3159vKaSpNrN1XXC&#10;yF6PegzxiwLLUlBwJOM6PcXpIcS+dWxJNwUwutxoY9ImFdYG2UmQyU2toxrAf+syLvU6SKd6wJTJ&#10;Er+eR4piu28H0nsoz8QZoZ+Z4OVG00UPIsRngTQkxIUGPz7RUhloCg5DxFkN+ONv+dRP3lGVs4aG&#10;ruDh+1Gg4sx8deRqmtAxwDHYj4E72jUQxRk9KS+7kA5gNGNYIdgXeg+rdAuVhJN0V8HjGK5jP/r0&#10;nqRarbommkMv4oPbepmgR0F37YtAP9gRycVHGMdR5G9c6Xs7X/zqGEnizrIkaK/ioDPNcGf68N7S&#10;I/l133W9/issfwIAAP//AwBQSwMEFAAGAAgAAAAhABQrM4LfAAAACQEAAA8AAABkcnMvZG93bnJl&#10;di54bWxMj8FuwjAQRO+V+AdrkXqpwAmNAKVxEELtob2gBi69mXiJ08bryHYg/fuaXtrjzoxm3xSb&#10;0XTsgs63lgSk8wQYUm1VS42A4+FltgbmgyQlO0so4Bs9bMrJXSFzZa/0jpcqNCyWkM+lAB1Cn3Pu&#10;a41G+rntkaJ3ts7IEE/XcOXkNZabji+SZMmNbCl+0LLHncb6qxqMgH32sdcPw/n5bZs9utfjsFt+&#10;NpUQ99Nx+wQs4Bj+wnDDj+hQRqaTHUh51gmIQ4KA9SpLgd3sNFtF6fQrLYCXBf+/oPwBAAD//wMA&#10;UEsBAi0AFAAGAAgAAAAhALaDOJL+AAAA4QEAABMAAAAAAAAAAAAAAAAAAAAAAFtDb250ZW50X1R5&#10;cGVzXS54bWxQSwECLQAUAAYACAAAACEAOP0h/9YAAACUAQAACwAAAAAAAAAAAAAAAAAvAQAAX3Jl&#10;bHMvLnJlbHNQSwECLQAUAAYACAAAACEAAwKxOisCAABdBAAADgAAAAAAAAAAAAAAAAAuAgAAZHJz&#10;L2Uyb0RvYy54bWxQSwECLQAUAAYACAAAACEAFCszgt8AAAAJAQAADwAAAAAAAAAAAAAAAACFBAAA&#10;ZHJzL2Rvd25yZXYueG1sUEsFBgAAAAAEAAQA8wAAAJEFAAAAAA==&#10;" stroked="f">
                <v:textbox style="mso-fit-shape-to-text:t" inset="0,0,0,0">
                  <w:txbxContent>
                    <w:p w14:paraId="2B034316" w14:textId="7CD7C32D" w:rsidR="00C00DF2" w:rsidRPr="00B02346" w:rsidRDefault="00C00DF2" w:rsidP="00C00DF2">
                      <w:pPr>
                        <w:pStyle w:val="Caption"/>
                        <w:jc w:val="center"/>
                      </w:pPr>
                      <w:r>
                        <w:t xml:space="preserve">Slika </w:t>
                      </w:r>
                      <w:r>
                        <w:fldChar w:fldCharType="begin"/>
                      </w:r>
                      <w:r>
                        <w:instrText xml:space="preserve"> SEQ Slika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Gantogram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C00DF2">
        <w:rPr>
          <w:noProof/>
          <w:lang w:val="hr-HR" w:eastAsia="hr-HR"/>
        </w:rPr>
        <w:drawing>
          <wp:anchor distT="0" distB="0" distL="114300" distR="114300" simplePos="0" relativeHeight="251657728" behindDoc="0" locked="0" layoutInCell="1" allowOverlap="1" wp14:anchorId="21A55687" wp14:editId="56A5CF22">
            <wp:simplePos x="0" y="0"/>
            <wp:positionH relativeFrom="margin">
              <wp:posOffset>-677545</wp:posOffset>
            </wp:positionH>
            <wp:positionV relativeFrom="margin">
              <wp:posOffset>255270</wp:posOffset>
            </wp:positionV>
            <wp:extent cx="7283450" cy="524764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0" cy="524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6603" w:rsidRPr="00C00DF2">
        <w:rPr>
          <w:lang w:val="hr-HR"/>
        </w:rPr>
        <w:t>Gantogram</w:t>
      </w:r>
      <w:bookmarkEnd w:id="17"/>
      <w:bookmarkEnd w:id="18"/>
    </w:p>
    <w:p w14:paraId="08984E35" w14:textId="354216E9" w:rsidR="008D32C3" w:rsidRPr="00C00DF2" w:rsidRDefault="008D32C3" w:rsidP="008D32C3">
      <w:pPr>
        <w:pStyle w:val="Heading1"/>
        <w:rPr>
          <w:lang w:val="hr-HR"/>
        </w:rPr>
      </w:pPr>
      <w:bookmarkStart w:id="19" w:name="_Toc465612699"/>
      <w:bookmarkStart w:id="20" w:name="_Toc472869263"/>
      <w:r w:rsidRPr="00C00DF2">
        <w:rPr>
          <w:lang w:val="hr-HR"/>
        </w:rPr>
        <w:t>Reference</w:t>
      </w:r>
      <w:bookmarkEnd w:id="20"/>
    </w:p>
    <w:p w14:paraId="55FD06DE" w14:textId="6B3570BF" w:rsidR="008D32C3" w:rsidRPr="00C00DF2" w:rsidRDefault="008D32C3" w:rsidP="008D32C3">
      <w:pPr>
        <w:pStyle w:val="Default"/>
        <w:rPr>
          <w:sz w:val="20"/>
          <w:szCs w:val="20"/>
        </w:rPr>
      </w:pPr>
      <w:r w:rsidRPr="00C00DF2">
        <w:rPr>
          <w:sz w:val="20"/>
          <w:szCs w:val="20"/>
        </w:rPr>
        <w:t xml:space="preserve">[1] Gunjan Patel, Adithi S. Athreya, Swetha Erukulla, </w:t>
      </w:r>
      <w:r w:rsidRPr="00C00DF2">
        <w:rPr>
          <w:i/>
          <w:iCs/>
          <w:sz w:val="20"/>
          <w:szCs w:val="20"/>
        </w:rPr>
        <w:t xml:space="preserve">OpenFlow based dynamic load balanced switching, </w:t>
      </w:r>
      <w:r w:rsidRPr="00C00DF2">
        <w:rPr>
          <w:sz w:val="20"/>
          <w:szCs w:val="20"/>
        </w:rPr>
        <w:t xml:space="preserve">Sveučilište Santa Clara, SAD, 2013. </w:t>
      </w:r>
    </w:p>
    <w:p w14:paraId="66FD54A7" w14:textId="31D29C2C" w:rsidR="008D32C3" w:rsidRPr="00C00DF2" w:rsidRDefault="008D32C3" w:rsidP="008D32C3">
      <w:pPr>
        <w:pStyle w:val="Default"/>
        <w:rPr>
          <w:sz w:val="20"/>
          <w:szCs w:val="20"/>
        </w:rPr>
      </w:pPr>
      <w:r w:rsidRPr="00C00DF2">
        <w:rPr>
          <w:sz w:val="20"/>
          <w:szCs w:val="20"/>
        </w:rPr>
        <w:t xml:space="preserve">[2] Raja E., Rajashree Kamath, Romil Jain, </w:t>
      </w:r>
      <w:r w:rsidRPr="00C00DF2">
        <w:rPr>
          <w:i/>
          <w:iCs/>
          <w:sz w:val="20"/>
          <w:szCs w:val="20"/>
        </w:rPr>
        <w:t xml:space="preserve">Languages for Software Defined Networking, </w:t>
      </w:r>
      <w:r w:rsidRPr="00C00DF2">
        <w:rPr>
          <w:sz w:val="20"/>
          <w:szCs w:val="20"/>
        </w:rPr>
        <w:t xml:space="preserve">Sveučilište Santa Clara, SAD, 2013. </w:t>
      </w:r>
    </w:p>
    <w:p w14:paraId="1FA57AFD" w14:textId="77777777" w:rsidR="00CB46F4" w:rsidRPr="00C00DF2" w:rsidRDefault="008D32C3" w:rsidP="008D32C3">
      <w:pPr>
        <w:rPr>
          <w:lang w:val="hr-HR"/>
        </w:rPr>
      </w:pPr>
      <w:r w:rsidRPr="00C00DF2">
        <w:rPr>
          <w:lang w:val="hr-HR"/>
        </w:rPr>
        <w:t>[3] Kaushik Krishnakumar, Lavanya Pothineni, Wenqi Zhou</w:t>
      </w:r>
      <w:r w:rsidRPr="00C00DF2">
        <w:rPr>
          <w:i/>
          <w:iCs/>
          <w:lang w:val="hr-HR"/>
        </w:rPr>
        <w:t xml:space="preserve">, Hierarchical Policy Management in SDN, </w:t>
      </w:r>
      <w:r w:rsidRPr="00C00DF2">
        <w:rPr>
          <w:lang w:val="hr-HR"/>
        </w:rPr>
        <w:t xml:space="preserve">Sveučilište Santa Clara, SAD, 2014. </w:t>
      </w:r>
    </w:p>
    <w:p w14:paraId="2A6BFA1A" w14:textId="77777777" w:rsidR="008D32C3" w:rsidRPr="00C00DF2" w:rsidRDefault="00CB46F4" w:rsidP="00CB46F4">
      <w:pPr>
        <w:rPr>
          <w:lang w:val="hr-HR"/>
        </w:rPr>
      </w:pPr>
      <w:r w:rsidRPr="00C00DF2">
        <w:rPr>
          <w:lang w:val="hr-HR"/>
        </w:rPr>
        <w:br w:type="page"/>
      </w:r>
    </w:p>
    <w:p w14:paraId="0B668826" w14:textId="77777777" w:rsidR="00DE4D1A" w:rsidRPr="00C00DF2" w:rsidRDefault="00DE4D1A" w:rsidP="00DE4D1A">
      <w:pPr>
        <w:pStyle w:val="Heading1"/>
        <w:rPr>
          <w:lang w:val="hr-HR"/>
        </w:rPr>
      </w:pPr>
      <w:bookmarkStart w:id="21" w:name="_Toc472869264"/>
      <w:r w:rsidRPr="00C00DF2">
        <w:rPr>
          <w:lang w:val="hr-HR"/>
        </w:rPr>
        <w:lastRenderedPageBreak/>
        <w:t>Zapisnici sastanaka</w:t>
      </w:r>
      <w:bookmarkEnd w:id="19"/>
      <w:bookmarkEnd w:id="21"/>
    </w:p>
    <w:p w14:paraId="7781BEF7" w14:textId="77777777" w:rsidR="00DE4D1A" w:rsidRPr="00C00DF2" w:rsidRDefault="00DE4D1A" w:rsidP="00DE4D1A">
      <w:pPr>
        <w:pStyle w:val="InfoBlue"/>
        <w:rPr>
          <w:lang w:val="hr-H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9"/>
        <w:gridCol w:w="6851"/>
      </w:tblGrid>
      <w:tr w:rsidR="007B5BCC" w:rsidRPr="00C00DF2" w14:paraId="30818726" w14:textId="77777777" w:rsidTr="00D51FDF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7880D87" w14:textId="77777777" w:rsidR="007B5BCC" w:rsidRPr="00C00DF2" w:rsidRDefault="007B5BCC" w:rsidP="00D51FDF">
            <w:pPr>
              <w:pStyle w:val="BodyText"/>
              <w:ind w:left="0"/>
              <w:rPr>
                <w:lang w:val="hr-HR"/>
              </w:rPr>
            </w:pPr>
            <w:r w:rsidRPr="00C00DF2">
              <w:rPr>
                <w:lang w:val="hr-HR"/>
              </w:rPr>
              <w:t>Datum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14:paraId="497BE15D" w14:textId="77777777" w:rsidR="007B5BCC" w:rsidRPr="00C00DF2" w:rsidRDefault="007B5BCC" w:rsidP="00D51FDF">
            <w:pPr>
              <w:pStyle w:val="BodyText"/>
              <w:ind w:left="0"/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10. listopada 2016.</w:t>
            </w:r>
          </w:p>
        </w:tc>
      </w:tr>
      <w:tr w:rsidR="007B5BCC" w:rsidRPr="00C00DF2" w14:paraId="06D80E26" w14:textId="77777777" w:rsidTr="00D51FDF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42A98E4" w14:textId="77777777" w:rsidR="007B5BCC" w:rsidRPr="00C00DF2" w:rsidRDefault="007B5BCC" w:rsidP="00D51FDF">
            <w:pPr>
              <w:pStyle w:val="BodyText"/>
              <w:ind w:left="0"/>
              <w:rPr>
                <w:lang w:val="hr-HR"/>
              </w:rPr>
            </w:pPr>
            <w:r w:rsidRPr="00C00DF2">
              <w:rPr>
                <w:lang w:val="hr-HR"/>
              </w:rPr>
              <w:t>Vrijeme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14:paraId="213845BC" w14:textId="77777777" w:rsidR="007B5BCC" w:rsidRPr="00C00DF2" w:rsidRDefault="007B5BCC" w:rsidP="00D51FDF">
            <w:pPr>
              <w:pStyle w:val="BodyText"/>
              <w:ind w:left="0"/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11:30.</w:t>
            </w:r>
          </w:p>
        </w:tc>
      </w:tr>
      <w:tr w:rsidR="007B5BCC" w:rsidRPr="00C00DF2" w14:paraId="748C6EF3" w14:textId="77777777" w:rsidTr="00D51FDF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9A37AE8" w14:textId="77777777" w:rsidR="007B5BCC" w:rsidRPr="00C00DF2" w:rsidRDefault="007B5BCC" w:rsidP="00D51FDF">
            <w:pPr>
              <w:pStyle w:val="BodyText"/>
              <w:ind w:left="0"/>
              <w:rPr>
                <w:lang w:val="hr-HR"/>
              </w:rPr>
            </w:pPr>
            <w:r w:rsidRPr="00C00DF2">
              <w:rPr>
                <w:lang w:val="hr-HR"/>
              </w:rPr>
              <w:t>Mjesto održavanja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14:paraId="7FAEEB79" w14:textId="77777777" w:rsidR="007B5BCC" w:rsidRPr="00C00DF2" w:rsidRDefault="007B5BCC" w:rsidP="00D51FDF">
            <w:pPr>
              <w:pStyle w:val="BodyText"/>
              <w:ind w:left="0"/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Zavod za telekomunikacije.</w:t>
            </w:r>
          </w:p>
        </w:tc>
      </w:tr>
      <w:tr w:rsidR="007B5BCC" w:rsidRPr="00C00DF2" w14:paraId="21318800" w14:textId="77777777" w:rsidTr="00D51FDF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A8952FE" w14:textId="77777777" w:rsidR="007B5BCC" w:rsidRPr="00C00DF2" w:rsidRDefault="007B5BCC" w:rsidP="00D51FDF">
            <w:pPr>
              <w:pStyle w:val="BodyText"/>
              <w:ind w:left="0"/>
              <w:rPr>
                <w:lang w:val="hr-HR"/>
              </w:rPr>
            </w:pPr>
            <w:r w:rsidRPr="00C00DF2">
              <w:rPr>
                <w:lang w:val="hr-HR"/>
              </w:rPr>
              <w:t>Nazočni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14:paraId="1141B7B6" w14:textId="78EFA414" w:rsidR="007B5BCC" w:rsidRPr="00C00DF2" w:rsidRDefault="007B5BCC" w:rsidP="00D51FDF">
            <w:pPr>
              <w:pStyle w:val="BodyText"/>
              <w:ind w:left="0"/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Svi članovi tima</w:t>
            </w:r>
            <w:r w:rsidR="00263CF8" w:rsidRPr="00C00DF2">
              <w:rPr>
                <w:lang w:val="hr-HR"/>
              </w:rPr>
              <w:t xml:space="preserve"> i mentor</w:t>
            </w:r>
          </w:p>
        </w:tc>
      </w:tr>
      <w:tr w:rsidR="007B5BCC" w:rsidRPr="00C00DF2" w14:paraId="2EB86716" w14:textId="77777777" w:rsidTr="00D51FDF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43B3B66" w14:textId="77777777" w:rsidR="007B5BCC" w:rsidRPr="00C00DF2" w:rsidRDefault="007B5BCC" w:rsidP="00D51FDF">
            <w:pPr>
              <w:pStyle w:val="BodyText"/>
              <w:ind w:left="0"/>
              <w:rPr>
                <w:lang w:val="hr-HR"/>
              </w:rPr>
            </w:pPr>
            <w:r w:rsidRPr="00C00DF2">
              <w:rPr>
                <w:lang w:val="hr-HR"/>
              </w:rPr>
              <w:t>Svrha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14:paraId="6F6271E6" w14:textId="77777777" w:rsidR="007B5BCC" w:rsidRPr="00C00DF2" w:rsidRDefault="007B5BCC" w:rsidP="00D51FDF">
            <w:pPr>
              <w:pStyle w:val="BodyText"/>
              <w:ind w:left="0"/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Međusobno upoznavanje i dogovor oko daljnjeg rada na projektu.</w:t>
            </w:r>
          </w:p>
        </w:tc>
      </w:tr>
      <w:tr w:rsidR="007B5BCC" w:rsidRPr="00C00DF2" w14:paraId="02878C46" w14:textId="77777777" w:rsidTr="00D51FDF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3578B6F" w14:textId="77777777" w:rsidR="007B5BCC" w:rsidRPr="00C00DF2" w:rsidRDefault="007B5BCC" w:rsidP="00D51FDF">
            <w:pPr>
              <w:pStyle w:val="BodyText"/>
              <w:ind w:left="0"/>
              <w:rPr>
                <w:lang w:val="hr-HR"/>
              </w:rPr>
            </w:pPr>
            <w:r w:rsidRPr="00C00DF2">
              <w:rPr>
                <w:lang w:val="hr-HR"/>
              </w:rPr>
              <w:t>Obrađene teme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14:paraId="008D165E" w14:textId="77777777" w:rsidR="007B5BCC" w:rsidRPr="00C00DF2" w:rsidRDefault="007B5BCC" w:rsidP="00D51FDF">
            <w:pPr>
              <w:pStyle w:val="BodyText"/>
              <w:numPr>
                <w:ilvl w:val="0"/>
                <w:numId w:val="9"/>
              </w:numPr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Prošli smo ukratko područje rada i prokomentirali literaturu koja se tiče OpenFlow standarda te SDN-a,</w:t>
            </w:r>
          </w:p>
          <w:p w14:paraId="3F9FBD22" w14:textId="77777777" w:rsidR="007B5BCC" w:rsidRPr="00C00DF2" w:rsidRDefault="007B5BCC" w:rsidP="00D51FDF">
            <w:pPr>
              <w:pStyle w:val="BodyText"/>
              <w:numPr>
                <w:ilvl w:val="0"/>
                <w:numId w:val="9"/>
              </w:numPr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Razgovarali smo o tome što možemo očekivati u ovom semestru - čitanje literature, rad u laboratoriju, upoznavanje s opremom, pisanje dokumentacije - te kako će se naš rad nadovezati na završne radove u ljetnom semestru,</w:t>
            </w:r>
          </w:p>
          <w:p w14:paraId="6E27A8E7" w14:textId="77777777" w:rsidR="007B5BCC" w:rsidRPr="00C00DF2" w:rsidRDefault="007B5BCC" w:rsidP="00D51FDF">
            <w:pPr>
              <w:pStyle w:val="BodyText"/>
              <w:numPr>
                <w:ilvl w:val="0"/>
                <w:numId w:val="9"/>
              </w:numPr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Razgovarali smo ukratko i o formalnim rokovima vezanima za predmet te kakav se tempo očekuje od nas; cilj je da s glavninom posla budemo gotovi do početka zimskih praznika.</w:t>
            </w:r>
          </w:p>
        </w:tc>
      </w:tr>
      <w:tr w:rsidR="007B5BCC" w:rsidRPr="00C00DF2" w14:paraId="1B924168" w14:textId="77777777" w:rsidTr="00D51FDF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51D11B4" w14:textId="77777777" w:rsidR="007B5BCC" w:rsidRPr="00C00DF2" w:rsidRDefault="007B5BCC" w:rsidP="00D51FDF">
            <w:pPr>
              <w:pStyle w:val="BodyText"/>
              <w:ind w:left="0"/>
              <w:rPr>
                <w:lang w:val="hr-HR"/>
              </w:rPr>
            </w:pPr>
            <w:r w:rsidRPr="00C00DF2">
              <w:rPr>
                <w:lang w:val="hr-HR"/>
              </w:rPr>
              <w:t>Dogovori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14:paraId="673CE9AD" w14:textId="77777777" w:rsidR="007B5BCC" w:rsidRPr="00C00DF2" w:rsidRDefault="007B5BCC" w:rsidP="00D51FDF">
            <w:pPr>
              <w:pStyle w:val="BodyText"/>
              <w:numPr>
                <w:ilvl w:val="0"/>
                <w:numId w:val="9"/>
              </w:numPr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Proučiti svu literaturu i voditi bilješke kako bi se riješile nejasnoće vezane uz temu kako bismo se dogovorili oko konkretnog zadatka na projektu,</w:t>
            </w:r>
          </w:p>
          <w:p w14:paraId="26DD870A" w14:textId="77777777" w:rsidR="007B5BCC" w:rsidRPr="00C00DF2" w:rsidRDefault="007B5BCC" w:rsidP="00D51FDF">
            <w:pPr>
              <w:pStyle w:val="BodyText"/>
              <w:numPr>
                <w:ilvl w:val="0"/>
                <w:numId w:val="9"/>
              </w:numPr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Dogovor oko voditelja tima.</w:t>
            </w:r>
          </w:p>
        </w:tc>
      </w:tr>
    </w:tbl>
    <w:p w14:paraId="54E40427" w14:textId="77777777" w:rsidR="00221CC0" w:rsidRPr="00C00DF2" w:rsidRDefault="00221CC0" w:rsidP="00221CC0">
      <w:pPr>
        <w:pStyle w:val="BodyText"/>
        <w:rPr>
          <w:lang w:val="hr-HR"/>
        </w:rPr>
      </w:pPr>
    </w:p>
    <w:p w14:paraId="4A80300C" w14:textId="77777777" w:rsidR="007B5BCC" w:rsidRPr="00C00DF2" w:rsidRDefault="007B5BCC" w:rsidP="00221CC0">
      <w:pPr>
        <w:pStyle w:val="BodyText"/>
        <w:rPr>
          <w:lang w:val="hr-H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9"/>
        <w:gridCol w:w="6851"/>
      </w:tblGrid>
      <w:tr w:rsidR="007B5BCC" w:rsidRPr="00C00DF2" w14:paraId="0DF784D0" w14:textId="77777777" w:rsidTr="00D51FDF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2C01B12" w14:textId="77777777" w:rsidR="007B5BCC" w:rsidRPr="00C00DF2" w:rsidRDefault="007B5BCC" w:rsidP="003234C8">
            <w:pPr>
              <w:pStyle w:val="BodyText"/>
              <w:ind w:left="0"/>
              <w:rPr>
                <w:lang w:val="hr-HR"/>
              </w:rPr>
            </w:pPr>
            <w:r w:rsidRPr="00C00DF2">
              <w:rPr>
                <w:lang w:val="hr-HR"/>
              </w:rPr>
              <w:t xml:space="preserve">Datum 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14:paraId="0EDB4BCC" w14:textId="77777777" w:rsidR="007B5BCC" w:rsidRPr="00C00DF2" w:rsidRDefault="007B5BCC" w:rsidP="00D51FDF">
            <w:pPr>
              <w:pStyle w:val="BodyText"/>
              <w:ind w:left="0"/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17. listopada 2016.</w:t>
            </w:r>
          </w:p>
        </w:tc>
      </w:tr>
      <w:tr w:rsidR="007B5BCC" w:rsidRPr="00C00DF2" w14:paraId="551EF323" w14:textId="77777777" w:rsidTr="00D51FDF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BAEDFC6" w14:textId="77777777" w:rsidR="007B5BCC" w:rsidRPr="00C00DF2" w:rsidRDefault="007B5BCC" w:rsidP="003234C8">
            <w:pPr>
              <w:pStyle w:val="BodyText"/>
              <w:ind w:left="0"/>
              <w:rPr>
                <w:lang w:val="hr-HR"/>
              </w:rPr>
            </w:pPr>
            <w:r w:rsidRPr="00C00DF2">
              <w:rPr>
                <w:lang w:val="hr-HR"/>
              </w:rPr>
              <w:t>Vrijeme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14:paraId="2ECBA252" w14:textId="77777777" w:rsidR="007B5BCC" w:rsidRPr="00C00DF2" w:rsidRDefault="007B5BCC" w:rsidP="00D51FDF">
            <w:pPr>
              <w:pStyle w:val="BodyText"/>
              <w:ind w:left="0"/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11:30</w:t>
            </w:r>
          </w:p>
        </w:tc>
      </w:tr>
      <w:tr w:rsidR="007B5BCC" w:rsidRPr="00C00DF2" w14:paraId="7FE51B5B" w14:textId="77777777" w:rsidTr="00D51FDF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F626D45" w14:textId="77777777" w:rsidR="007B5BCC" w:rsidRPr="00C00DF2" w:rsidRDefault="007B5BCC" w:rsidP="003234C8">
            <w:pPr>
              <w:pStyle w:val="BodyText"/>
              <w:ind w:left="0"/>
              <w:rPr>
                <w:lang w:val="hr-HR"/>
              </w:rPr>
            </w:pPr>
            <w:r w:rsidRPr="00C00DF2">
              <w:rPr>
                <w:lang w:val="hr-HR"/>
              </w:rPr>
              <w:t>Mjesto održavanja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14:paraId="1E06A498" w14:textId="77777777" w:rsidR="007B5BCC" w:rsidRPr="00C00DF2" w:rsidRDefault="007B5BCC" w:rsidP="00D51FDF">
            <w:pPr>
              <w:pStyle w:val="BodyText"/>
              <w:ind w:left="0"/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Zavod za telekomunikacije.</w:t>
            </w:r>
          </w:p>
        </w:tc>
      </w:tr>
      <w:tr w:rsidR="007B5BCC" w:rsidRPr="00C00DF2" w14:paraId="6B3B6736" w14:textId="77777777" w:rsidTr="00D51FDF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3575E7C" w14:textId="77777777" w:rsidR="007B5BCC" w:rsidRPr="00C00DF2" w:rsidRDefault="007B5BCC" w:rsidP="003234C8">
            <w:pPr>
              <w:pStyle w:val="BodyText"/>
              <w:ind w:left="0"/>
              <w:rPr>
                <w:lang w:val="hr-HR"/>
              </w:rPr>
            </w:pPr>
            <w:r w:rsidRPr="00C00DF2">
              <w:rPr>
                <w:lang w:val="hr-HR"/>
              </w:rPr>
              <w:t>Nazočni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14:paraId="19D0683B" w14:textId="77777777" w:rsidR="007B5BCC" w:rsidRPr="00C00DF2" w:rsidRDefault="007B5BCC" w:rsidP="00D51FDF">
            <w:pPr>
              <w:pStyle w:val="BodyText"/>
              <w:ind w:left="0"/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Svi članovi tima</w:t>
            </w:r>
            <w:r w:rsidR="00263CF8" w:rsidRPr="00C00DF2">
              <w:rPr>
                <w:lang w:val="hr-HR"/>
              </w:rPr>
              <w:t xml:space="preserve"> i mentor</w:t>
            </w:r>
            <w:r w:rsidRPr="00C00DF2">
              <w:rPr>
                <w:lang w:val="hr-HR"/>
              </w:rPr>
              <w:t>.</w:t>
            </w:r>
          </w:p>
        </w:tc>
      </w:tr>
      <w:tr w:rsidR="007B5BCC" w:rsidRPr="00C00DF2" w14:paraId="06F2A8FA" w14:textId="77777777" w:rsidTr="00D51FDF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0F38344" w14:textId="77777777" w:rsidR="007B5BCC" w:rsidRPr="00C00DF2" w:rsidRDefault="007B5BCC" w:rsidP="003234C8">
            <w:pPr>
              <w:pStyle w:val="BodyText"/>
              <w:ind w:left="0"/>
              <w:rPr>
                <w:lang w:val="hr-HR"/>
              </w:rPr>
            </w:pPr>
            <w:r w:rsidRPr="00C00DF2">
              <w:rPr>
                <w:lang w:val="hr-HR"/>
              </w:rPr>
              <w:t>Svrha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14:paraId="78FFC342" w14:textId="77777777" w:rsidR="007B5BCC" w:rsidRPr="00C00DF2" w:rsidRDefault="007B5BCC" w:rsidP="00D51FDF">
            <w:pPr>
              <w:pStyle w:val="BodyText"/>
              <w:ind w:left="0"/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Dogovor oko pripreme plana projekta; razgovor o literaturi i postavljanje pitanja mentoru.</w:t>
            </w:r>
          </w:p>
        </w:tc>
      </w:tr>
      <w:tr w:rsidR="007B5BCC" w:rsidRPr="00C00DF2" w14:paraId="0DB79560" w14:textId="77777777" w:rsidTr="00D51FDF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64924D0" w14:textId="77777777" w:rsidR="007B5BCC" w:rsidRPr="00C00DF2" w:rsidRDefault="007B5BCC" w:rsidP="003234C8">
            <w:pPr>
              <w:pStyle w:val="BodyText"/>
              <w:ind w:left="0"/>
              <w:rPr>
                <w:lang w:val="hr-HR"/>
              </w:rPr>
            </w:pPr>
            <w:r w:rsidRPr="00C00DF2">
              <w:rPr>
                <w:lang w:val="hr-HR"/>
              </w:rPr>
              <w:t>Obrađene teme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14:paraId="5F15F68F" w14:textId="0D770396" w:rsidR="007B5BCC" w:rsidRPr="00C00DF2" w:rsidRDefault="007B5BCC" w:rsidP="00D51FDF">
            <w:pPr>
              <w:pStyle w:val="BodyText"/>
              <w:numPr>
                <w:ilvl w:val="0"/>
                <w:numId w:val="9"/>
              </w:numPr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 xml:space="preserve">OpenFlow (tablice toka, </w:t>
            </w:r>
            <w:r w:rsidR="00263CF8" w:rsidRPr="00C00DF2">
              <w:rPr>
                <w:lang w:val="hr-HR"/>
              </w:rPr>
              <w:t>upravljački uređaj</w:t>
            </w:r>
            <w:r w:rsidRPr="00C00DF2">
              <w:rPr>
                <w:lang w:val="hr-HR"/>
              </w:rPr>
              <w:t>, slanje paketa),</w:t>
            </w:r>
          </w:p>
          <w:p w14:paraId="68A0B239" w14:textId="77777777" w:rsidR="007B5BCC" w:rsidRPr="00C00DF2" w:rsidRDefault="007B5BCC" w:rsidP="00D51FDF">
            <w:pPr>
              <w:pStyle w:val="BodyText"/>
              <w:numPr>
                <w:ilvl w:val="0"/>
                <w:numId w:val="9"/>
              </w:numPr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Mehanizmi timeout-a paketa,</w:t>
            </w:r>
          </w:p>
          <w:p w14:paraId="77E23295" w14:textId="29D149FD" w:rsidR="007B5BCC" w:rsidRPr="00C00DF2" w:rsidRDefault="007B5BCC" w:rsidP="00D51FDF">
            <w:pPr>
              <w:pStyle w:val="BodyText"/>
              <w:numPr>
                <w:ilvl w:val="0"/>
                <w:numId w:val="9"/>
              </w:numPr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Sklopovska rješenja za prosljeđivanje paketa,</w:t>
            </w:r>
          </w:p>
          <w:p w14:paraId="3BBB8453" w14:textId="5D104719" w:rsidR="007B5BCC" w:rsidRPr="00C00DF2" w:rsidRDefault="007B5BCC" w:rsidP="00D51FDF">
            <w:pPr>
              <w:pStyle w:val="BodyText"/>
              <w:numPr>
                <w:ilvl w:val="0"/>
                <w:numId w:val="9"/>
              </w:numPr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 xml:space="preserve">Premještanje virtualnih </w:t>
            </w:r>
            <w:r w:rsidR="00263CF8" w:rsidRPr="00C00DF2">
              <w:rPr>
                <w:lang w:val="hr-HR"/>
              </w:rPr>
              <w:t xml:space="preserve">strojeva </w:t>
            </w:r>
            <w:r w:rsidRPr="00C00DF2">
              <w:rPr>
                <w:lang w:val="hr-HR"/>
              </w:rPr>
              <w:t>na druge fizičke lokacije,</w:t>
            </w:r>
          </w:p>
          <w:p w14:paraId="23D04A48" w14:textId="77777777" w:rsidR="007B5BCC" w:rsidRPr="00C00DF2" w:rsidRDefault="007B5BCC" w:rsidP="00D51FDF">
            <w:pPr>
              <w:pStyle w:val="BodyText"/>
              <w:numPr>
                <w:ilvl w:val="0"/>
                <w:numId w:val="9"/>
              </w:numPr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Korištenje više od jedne tablice toka,</w:t>
            </w:r>
          </w:p>
          <w:p w14:paraId="08BE75BD" w14:textId="77777777" w:rsidR="007B5BCC" w:rsidRPr="00C00DF2" w:rsidRDefault="007B5BCC" w:rsidP="00D51FDF">
            <w:pPr>
              <w:pStyle w:val="BodyText"/>
              <w:numPr>
                <w:ilvl w:val="0"/>
                <w:numId w:val="9"/>
              </w:numPr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Procesorski zahtjevi mreža te njihova optimizacija.</w:t>
            </w:r>
          </w:p>
        </w:tc>
      </w:tr>
      <w:tr w:rsidR="007B5BCC" w:rsidRPr="00C00DF2" w14:paraId="74D2BDCE" w14:textId="77777777" w:rsidTr="00D51FDF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6EA42D0" w14:textId="77777777" w:rsidR="007B5BCC" w:rsidRPr="00C00DF2" w:rsidRDefault="007B5BCC" w:rsidP="003234C8">
            <w:pPr>
              <w:pStyle w:val="BodyText"/>
              <w:ind w:left="0"/>
              <w:rPr>
                <w:lang w:val="hr-HR"/>
              </w:rPr>
            </w:pPr>
            <w:r w:rsidRPr="00C00DF2">
              <w:rPr>
                <w:lang w:val="hr-HR"/>
              </w:rPr>
              <w:t>Dogovori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14:paraId="74121594" w14:textId="77777777" w:rsidR="007B5BCC" w:rsidRPr="00C00DF2" w:rsidRDefault="007B5BCC" w:rsidP="00D51FDF">
            <w:pPr>
              <w:pStyle w:val="BodyText"/>
              <w:numPr>
                <w:ilvl w:val="0"/>
                <w:numId w:val="9"/>
              </w:numPr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Do sljedećeg sastanka napraviti inicijalnu verziju plana projekta te ga prokomentirati na samom sastanku.</w:t>
            </w:r>
          </w:p>
        </w:tc>
      </w:tr>
    </w:tbl>
    <w:p w14:paraId="53C88F88" w14:textId="77777777" w:rsidR="007B5BCC" w:rsidRPr="00C00DF2" w:rsidRDefault="007B5BCC" w:rsidP="00221CC0">
      <w:pPr>
        <w:pStyle w:val="BodyText"/>
        <w:rPr>
          <w:lang w:val="hr-HR"/>
        </w:rPr>
      </w:pPr>
    </w:p>
    <w:p w14:paraId="50372C72" w14:textId="77777777" w:rsidR="00C601D9" w:rsidRPr="00C00DF2" w:rsidRDefault="00C601D9" w:rsidP="00C601D9">
      <w:pPr>
        <w:pStyle w:val="BodyText"/>
        <w:keepLines w:val="0"/>
        <w:rPr>
          <w:lang w:val="hr-H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8"/>
        <w:gridCol w:w="6852"/>
      </w:tblGrid>
      <w:tr w:rsidR="007B5BCC" w:rsidRPr="00C00DF2" w14:paraId="4627D60A" w14:textId="77777777" w:rsidTr="00D51FDF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FB0FBA9" w14:textId="77777777" w:rsidR="007B5BCC" w:rsidRPr="00C00DF2" w:rsidRDefault="007B5BCC" w:rsidP="003234C8">
            <w:pPr>
              <w:pStyle w:val="BodyText"/>
              <w:ind w:left="0"/>
              <w:rPr>
                <w:lang w:val="hr-HR"/>
              </w:rPr>
            </w:pPr>
            <w:r w:rsidRPr="00C00DF2">
              <w:rPr>
                <w:lang w:val="hr-HR"/>
              </w:rPr>
              <w:lastRenderedPageBreak/>
              <w:t xml:space="preserve">Datum 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14:paraId="73B371F6" w14:textId="77777777" w:rsidR="007B5BCC" w:rsidRPr="00C00DF2" w:rsidRDefault="00CB46F4" w:rsidP="00D51FDF">
            <w:pPr>
              <w:pStyle w:val="BodyText"/>
              <w:ind w:left="0"/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2</w:t>
            </w:r>
            <w:r w:rsidR="007B5BCC" w:rsidRPr="00C00DF2">
              <w:rPr>
                <w:lang w:val="hr-HR"/>
              </w:rPr>
              <w:t>4. listopada 2016.</w:t>
            </w:r>
          </w:p>
        </w:tc>
      </w:tr>
      <w:tr w:rsidR="007B5BCC" w:rsidRPr="00C00DF2" w14:paraId="792572C8" w14:textId="77777777" w:rsidTr="00D51FDF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14B183A" w14:textId="77777777" w:rsidR="007B5BCC" w:rsidRPr="00C00DF2" w:rsidRDefault="007B5BCC" w:rsidP="003234C8">
            <w:pPr>
              <w:pStyle w:val="BodyText"/>
              <w:ind w:left="0"/>
              <w:rPr>
                <w:lang w:val="hr-HR"/>
              </w:rPr>
            </w:pPr>
            <w:r w:rsidRPr="00C00DF2">
              <w:rPr>
                <w:lang w:val="hr-HR"/>
              </w:rPr>
              <w:t>Vrijeme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14:paraId="38ED0D56" w14:textId="77777777" w:rsidR="007B5BCC" w:rsidRPr="00C00DF2" w:rsidRDefault="007B5BCC" w:rsidP="00D51FDF">
            <w:pPr>
              <w:pStyle w:val="BodyText"/>
              <w:ind w:left="0"/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11:30</w:t>
            </w:r>
          </w:p>
        </w:tc>
      </w:tr>
      <w:tr w:rsidR="007B5BCC" w:rsidRPr="00C00DF2" w14:paraId="1E72523C" w14:textId="77777777" w:rsidTr="00D51FDF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CB16675" w14:textId="77777777" w:rsidR="007B5BCC" w:rsidRPr="00C00DF2" w:rsidRDefault="007B5BCC" w:rsidP="003234C8">
            <w:pPr>
              <w:pStyle w:val="BodyText"/>
              <w:ind w:left="0"/>
              <w:rPr>
                <w:lang w:val="hr-HR"/>
              </w:rPr>
            </w:pPr>
            <w:r w:rsidRPr="00C00DF2">
              <w:rPr>
                <w:lang w:val="hr-HR"/>
              </w:rPr>
              <w:t>Mjesto održavanja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14:paraId="2CB45D76" w14:textId="77777777" w:rsidR="007B5BCC" w:rsidRPr="00C00DF2" w:rsidRDefault="007B5BCC" w:rsidP="00D51FDF">
            <w:pPr>
              <w:pStyle w:val="BodyText"/>
              <w:ind w:left="0"/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Zavod za telekomunikacije.</w:t>
            </w:r>
          </w:p>
        </w:tc>
      </w:tr>
      <w:tr w:rsidR="007B5BCC" w:rsidRPr="00C00DF2" w14:paraId="29836D8E" w14:textId="77777777" w:rsidTr="00D51FDF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2C97D86" w14:textId="77777777" w:rsidR="007B5BCC" w:rsidRPr="00C00DF2" w:rsidRDefault="007B5BCC" w:rsidP="003234C8">
            <w:pPr>
              <w:pStyle w:val="BodyText"/>
              <w:ind w:left="0"/>
              <w:rPr>
                <w:lang w:val="hr-HR"/>
              </w:rPr>
            </w:pPr>
            <w:r w:rsidRPr="00C00DF2">
              <w:rPr>
                <w:lang w:val="hr-HR"/>
              </w:rPr>
              <w:t>Nazočni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14:paraId="26E13A39" w14:textId="77777777" w:rsidR="007B5BCC" w:rsidRPr="00C00DF2" w:rsidRDefault="007B5BCC" w:rsidP="00D51FDF">
            <w:pPr>
              <w:pStyle w:val="BodyText"/>
              <w:ind w:left="0"/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Svi članovi tima</w:t>
            </w:r>
            <w:r w:rsidR="00263CF8" w:rsidRPr="00C00DF2">
              <w:rPr>
                <w:lang w:val="hr-HR"/>
              </w:rPr>
              <w:t xml:space="preserve"> i mentor</w:t>
            </w:r>
            <w:r w:rsidRPr="00C00DF2">
              <w:rPr>
                <w:lang w:val="hr-HR"/>
              </w:rPr>
              <w:t>.</w:t>
            </w:r>
          </w:p>
        </w:tc>
      </w:tr>
      <w:tr w:rsidR="007B5BCC" w:rsidRPr="00C00DF2" w14:paraId="13FA5401" w14:textId="77777777" w:rsidTr="00D51FDF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20EBA0D" w14:textId="77777777" w:rsidR="007B5BCC" w:rsidRPr="00C00DF2" w:rsidRDefault="007B5BCC" w:rsidP="003234C8">
            <w:pPr>
              <w:pStyle w:val="BodyText"/>
              <w:ind w:left="0"/>
              <w:rPr>
                <w:lang w:val="hr-HR"/>
              </w:rPr>
            </w:pPr>
            <w:r w:rsidRPr="00C00DF2">
              <w:rPr>
                <w:lang w:val="hr-HR"/>
              </w:rPr>
              <w:t>Svrha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14:paraId="7A0459EA" w14:textId="77777777" w:rsidR="007B5BCC" w:rsidRPr="00C00DF2" w:rsidRDefault="005D045C" w:rsidP="00D51FDF">
            <w:pPr>
              <w:pStyle w:val="BodyText"/>
              <w:ind w:left="0"/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Proći kroz plan projekta, poglavlje po poglavlje.</w:t>
            </w:r>
          </w:p>
        </w:tc>
      </w:tr>
      <w:tr w:rsidR="007B5BCC" w:rsidRPr="00C00DF2" w14:paraId="34DEBABC" w14:textId="77777777" w:rsidTr="00D51FDF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57576B8" w14:textId="77777777" w:rsidR="007B5BCC" w:rsidRPr="00C00DF2" w:rsidRDefault="007B5BCC" w:rsidP="003234C8">
            <w:pPr>
              <w:pStyle w:val="BodyText"/>
              <w:ind w:left="0"/>
              <w:rPr>
                <w:lang w:val="hr-HR"/>
              </w:rPr>
            </w:pPr>
            <w:r w:rsidRPr="00C00DF2">
              <w:rPr>
                <w:lang w:val="hr-HR"/>
              </w:rPr>
              <w:t>Obrađene teme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14:paraId="065827D8" w14:textId="77777777" w:rsidR="007B5BCC" w:rsidRPr="00C00DF2" w:rsidRDefault="005D045C" w:rsidP="00D51FDF">
            <w:pPr>
              <w:pStyle w:val="BodyText"/>
              <w:numPr>
                <w:ilvl w:val="0"/>
                <w:numId w:val="9"/>
              </w:numPr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Kako će izgledati rad u laboratoriju,</w:t>
            </w:r>
          </w:p>
          <w:p w14:paraId="7EFD4961" w14:textId="77777777" w:rsidR="005D045C" w:rsidRPr="00C00DF2" w:rsidRDefault="005D045C" w:rsidP="00D51FDF">
            <w:pPr>
              <w:pStyle w:val="BodyText"/>
              <w:numPr>
                <w:ilvl w:val="0"/>
                <w:numId w:val="9"/>
              </w:numPr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Što će se raditi u sklopu projekta: razrada metodologije analize, provedba analize te obrada rezultata tj. izrada dokumentacije,</w:t>
            </w:r>
          </w:p>
          <w:p w14:paraId="55F50C1E" w14:textId="54848244" w:rsidR="005D045C" w:rsidRPr="00C00DF2" w:rsidRDefault="005D045C" w:rsidP="00263CF8">
            <w:pPr>
              <w:pStyle w:val="BodyText"/>
              <w:numPr>
                <w:ilvl w:val="0"/>
                <w:numId w:val="9"/>
              </w:numPr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U sklopu projektnog zadatka uspoređivat će se do koje su mjere implementirane funkcionalnosti opisane u OpenFlow specifikaciji unutar programske platforme OpenDaylight.</w:t>
            </w:r>
          </w:p>
        </w:tc>
      </w:tr>
      <w:tr w:rsidR="007B5BCC" w:rsidRPr="00C00DF2" w14:paraId="375A7B84" w14:textId="77777777" w:rsidTr="00D51FDF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FAE7DFC" w14:textId="77777777" w:rsidR="007B5BCC" w:rsidRPr="00C00DF2" w:rsidRDefault="007B5BCC" w:rsidP="003234C8">
            <w:pPr>
              <w:pStyle w:val="BodyText"/>
              <w:ind w:left="0"/>
              <w:rPr>
                <w:lang w:val="hr-HR"/>
              </w:rPr>
            </w:pPr>
            <w:r w:rsidRPr="00C00DF2">
              <w:rPr>
                <w:lang w:val="hr-HR"/>
              </w:rPr>
              <w:t>Dogovori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14:paraId="44241585" w14:textId="77777777" w:rsidR="007B5BCC" w:rsidRPr="00C00DF2" w:rsidRDefault="005D045C" w:rsidP="00D51FDF">
            <w:pPr>
              <w:pStyle w:val="BodyText"/>
              <w:numPr>
                <w:ilvl w:val="0"/>
                <w:numId w:val="9"/>
              </w:numPr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Gotov plan projekta šaljemo mentoru do sljedećeg tjedna kako bismo mogli prokomentirati cijeli dokument na sljedećem sastanku.</w:t>
            </w:r>
          </w:p>
        </w:tc>
      </w:tr>
    </w:tbl>
    <w:p w14:paraId="25413585" w14:textId="77777777" w:rsidR="007B5BCC" w:rsidRPr="00C00DF2" w:rsidRDefault="007B5BCC" w:rsidP="00C601D9">
      <w:pPr>
        <w:pStyle w:val="BodyText"/>
        <w:keepLines w:val="0"/>
        <w:rPr>
          <w:lang w:val="hr-HR"/>
        </w:rPr>
      </w:pPr>
    </w:p>
    <w:p w14:paraId="51AEFC7E" w14:textId="77777777" w:rsidR="00CB46F4" w:rsidRPr="00C00DF2" w:rsidRDefault="00CB46F4" w:rsidP="00C601D9">
      <w:pPr>
        <w:pStyle w:val="BodyText"/>
        <w:keepLines w:val="0"/>
        <w:rPr>
          <w:lang w:val="hr-H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9"/>
        <w:gridCol w:w="6851"/>
      </w:tblGrid>
      <w:tr w:rsidR="00CB46F4" w:rsidRPr="00C00DF2" w14:paraId="6C56B71D" w14:textId="77777777" w:rsidTr="00517F10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1194B0F" w14:textId="77777777" w:rsidR="00CB46F4" w:rsidRPr="00C00DF2" w:rsidRDefault="00CB46F4" w:rsidP="00517F10">
            <w:pPr>
              <w:pStyle w:val="BodyText"/>
              <w:ind w:left="0"/>
              <w:rPr>
                <w:lang w:val="hr-HR"/>
              </w:rPr>
            </w:pPr>
            <w:r w:rsidRPr="00C00DF2">
              <w:rPr>
                <w:lang w:val="hr-HR"/>
              </w:rPr>
              <w:t xml:space="preserve">Datum 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14:paraId="02615DC3" w14:textId="77777777" w:rsidR="00CB46F4" w:rsidRPr="00C00DF2" w:rsidRDefault="00CB46F4" w:rsidP="00886C01">
            <w:pPr>
              <w:pStyle w:val="BodyText"/>
              <w:ind w:left="0"/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 xml:space="preserve">03. </w:t>
            </w:r>
            <w:r w:rsidR="00886C01" w:rsidRPr="00C00DF2">
              <w:rPr>
                <w:lang w:val="hr-HR"/>
              </w:rPr>
              <w:t>studenog</w:t>
            </w:r>
            <w:r w:rsidRPr="00C00DF2">
              <w:rPr>
                <w:lang w:val="hr-HR"/>
              </w:rPr>
              <w:t xml:space="preserve"> 2016.</w:t>
            </w:r>
          </w:p>
        </w:tc>
      </w:tr>
      <w:tr w:rsidR="00CB46F4" w:rsidRPr="00C00DF2" w14:paraId="41E5EB37" w14:textId="77777777" w:rsidTr="00517F10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5BBB2FF" w14:textId="77777777" w:rsidR="00CB46F4" w:rsidRPr="00C00DF2" w:rsidRDefault="00CB46F4" w:rsidP="00517F10">
            <w:pPr>
              <w:pStyle w:val="BodyText"/>
              <w:ind w:left="0"/>
              <w:rPr>
                <w:lang w:val="hr-HR"/>
              </w:rPr>
            </w:pPr>
            <w:r w:rsidRPr="00C00DF2">
              <w:rPr>
                <w:lang w:val="hr-HR"/>
              </w:rPr>
              <w:t>Vrijeme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14:paraId="1CCEBAEE" w14:textId="77777777" w:rsidR="00CB46F4" w:rsidRPr="00C00DF2" w:rsidRDefault="00CB46F4" w:rsidP="00CB46F4">
            <w:pPr>
              <w:pStyle w:val="BodyText"/>
              <w:ind w:left="0"/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10:00</w:t>
            </w:r>
          </w:p>
        </w:tc>
      </w:tr>
      <w:tr w:rsidR="00CB46F4" w:rsidRPr="00C00DF2" w14:paraId="7626AE83" w14:textId="77777777" w:rsidTr="00517F10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C7D8402" w14:textId="77777777" w:rsidR="00CB46F4" w:rsidRPr="00C00DF2" w:rsidRDefault="00CB46F4" w:rsidP="00517F10">
            <w:pPr>
              <w:pStyle w:val="BodyText"/>
              <w:ind w:left="0"/>
              <w:rPr>
                <w:lang w:val="hr-HR"/>
              </w:rPr>
            </w:pPr>
            <w:r w:rsidRPr="00C00DF2">
              <w:rPr>
                <w:lang w:val="hr-HR"/>
              </w:rPr>
              <w:t>Mjesto održavanja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14:paraId="663E1133" w14:textId="77777777" w:rsidR="00CB46F4" w:rsidRPr="00C00DF2" w:rsidRDefault="00CB46F4" w:rsidP="00517F10">
            <w:pPr>
              <w:pStyle w:val="BodyText"/>
              <w:ind w:left="0"/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Zavod za telekomunikacije.</w:t>
            </w:r>
          </w:p>
        </w:tc>
      </w:tr>
      <w:tr w:rsidR="00CB46F4" w:rsidRPr="00C00DF2" w14:paraId="0BCF2CF5" w14:textId="77777777" w:rsidTr="00517F10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501C163" w14:textId="77777777" w:rsidR="00CB46F4" w:rsidRPr="00C00DF2" w:rsidRDefault="00CB46F4" w:rsidP="00517F10">
            <w:pPr>
              <w:pStyle w:val="BodyText"/>
              <w:ind w:left="0"/>
              <w:rPr>
                <w:lang w:val="hr-HR"/>
              </w:rPr>
            </w:pPr>
            <w:r w:rsidRPr="00C00DF2">
              <w:rPr>
                <w:lang w:val="hr-HR"/>
              </w:rPr>
              <w:t>Nazočni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14:paraId="6F64DF15" w14:textId="77777777" w:rsidR="00CB46F4" w:rsidRPr="00C00DF2" w:rsidRDefault="00CB46F4" w:rsidP="00517F10">
            <w:pPr>
              <w:pStyle w:val="BodyText"/>
              <w:ind w:left="0"/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Svi članovi tima</w:t>
            </w:r>
            <w:r w:rsidR="00263CF8" w:rsidRPr="00C00DF2">
              <w:rPr>
                <w:lang w:val="hr-HR"/>
              </w:rPr>
              <w:t xml:space="preserve"> i mentor</w:t>
            </w:r>
            <w:r w:rsidRPr="00C00DF2">
              <w:rPr>
                <w:lang w:val="hr-HR"/>
              </w:rPr>
              <w:t>.</w:t>
            </w:r>
          </w:p>
        </w:tc>
      </w:tr>
      <w:tr w:rsidR="00CB46F4" w:rsidRPr="00C00DF2" w14:paraId="1EA07EB2" w14:textId="77777777" w:rsidTr="00517F10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5FC5E17" w14:textId="77777777" w:rsidR="00CB46F4" w:rsidRPr="00C00DF2" w:rsidRDefault="00CB46F4" w:rsidP="00517F10">
            <w:pPr>
              <w:pStyle w:val="BodyText"/>
              <w:ind w:left="0"/>
              <w:rPr>
                <w:lang w:val="hr-HR"/>
              </w:rPr>
            </w:pPr>
            <w:r w:rsidRPr="00C00DF2">
              <w:rPr>
                <w:lang w:val="hr-HR"/>
              </w:rPr>
              <w:t>Svrha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14:paraId="5DB25CD7" w14:textId="77777777" w:rsidR="00CB46F4" w:rsidRPr="00C00DF2" w:rsidRDefault="00CB46F4" w:rsidP="00517F10">
            <w:pPr>
              <w:pStyle w:val="BodyText"/>
              <w:ind w:left="0"/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Upoznati se s laboratorijskim okruženjem.</w:t>
            </w:r>
          </w:p>
        </w:tc>
      </w:tr>
      <w:tr w:rsidR="00CB46F4" w:rsidRPr="00C00DF2" w14:paraId="1925E35B" w14:textId="77777777" w:rsidTr="00517F10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E293D4C" w14:textId="77777777" w:rsidR="00CB46F4" w:rsidRPr="00C00DF2" w:rsidRDefault="00CB46F4" w:rsidP="00517F10">
            <w:pPr>
              <w:pStyle w:val="BodyText"/>
              <w:ind w:left="0"/>
              <w:rPr>
                <w:lang w:val="hr-HR"/>
              </w:rPr>
            </w:pPr>
            <w:r w:rsidRPr="00C00DF2">
              <w:rPr>
                <w:lang w:val="hr-HR"/>
              </w:rPr>
              <w:t>Obrađene teme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14:paraId="5F213CC9" w14:textId="0E05C2E5" w:rsidR="00CB46F4" w:rsidRPr="00C00DF2" w:rsidRDefault="00CB46F4" w:rsidP="00263CF8">
            <w:pPr>
              <w:pStyle w:val="BodyText"/>
              <w:numPr>
                <w:ilvl w:val="0"/>
                <w:numId w:val="9"/>
              </w:numPr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 xml:space="preserve">Kako izgleda mrežni ormar i koji se mrežni uređaji nalaze u njemu. Način rada na </w:t>
            </w:r>
            <w:r w:rsidR="00263CF8" w:rsidRPr="00C00DF2">
              <w:rPr>
                <w:lang w:val="hr-HR"/>
              </w:rPr>
              <w:t xml:space="preserve">računalu </w:t>
            </w:r>
            <w:r w:rsidRPr="00C00DF2">
              <w:rPr>
                <w:lang w:val="hr-HR"/>
              </w:rPr>
              <w:t>na kojemu je instaliran OpenDaylight</w:t>
            </w:r>
            <w:r w:rsidR="00263CF8" w:rsidRPr="00C00DF2">
              <w:rPr>
                <w:lang w:val="hr-HR"/>
              </w:rPr>
              <w:t>,</w:t>
            </w:r>
            <w:r w:rsidRPr="00C00DF2">
              <w:rPr>
                <w:lang w:val="hr-HR"/>
              </w:rPr>
              <w:t xml:space="preserve"> koji nadzire </w:t>
            </w:r>
            <w:r w:rsidR="00263CF8" w:rsidRPr="00C00DF2">
              <w:rPr>
                <w:lang w:val="hr-HR"/>
              </w:rPr>
              <w:t xml:space="preserve">i kontrolira </w:t>
            </w:r>
            <w:r w:rsidRPr="00C00DF2">
              <w:rPr>
                <w:lang w:val="hr-HR"/>
              </w:rPr>
              <w:t>stanje u mreži.</w:t>
            </w:r>
          </w:p>
        </w:tc>
      </w:tr>
      <w:tr w:rsidR="00CB46F4" w:rsidRPr="00C00DF2" w14:paraId="255D766D" w14:textId="77777777" w:rsidTr="00517F10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D8FE8F5" w14:textId="77777777" w:rsidR="00CB46F4" w:rsidRPr="00C00DF2" w:rsidRDefault="00CB46F4" w:rsidP="00517F10">
            <w:pPr>
              <w:pStyle w:val="BodyText"/>
              <w:ind w:left="0"/>
              <w:rPr>
                <w:lang w:val="hr-HR"/>
              </w:rPr>
            </w:pPr>
            <w:r w:rsidRPr="00C00DF2">
              <w:rPr>
                <w:lang w:val="hr-HR"/>
              </w:rPr>
              <w:t>Dogovori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14:paraId="74E8E31B" w14:textId="32B3543B" w:rsidR="00CB46F4" w:rsidRPr="00C00DF2" w:rsidRDefault="00CB46F4" w:rsidP="00263CF8">
            <w:pPr>
              <w:pStyle w:val="BodyText"/>
              <w:numPr>
                <w:ilvl w:val="0"/>
                <w:numId w:val="9"/>
              </w:numPr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 xml:space="preserve">Sastati se ubrzo kako bi se </w:t>
            </w:r>
            <w:r w:rsidR="00263CF8" w:rsidRPr="00C00DF2">
              <w:rPr>
                <w:lang w:val="hr-HR"/>
              </w:rPr>
              <w:t>alatom Wireshark snimile OpenFlow poruke</w:t>
            </w:r>
            <w:r w:rsidRPr="00C00DF2">
              <w:rPr>
                <w:lang w:val="hr-HR"/>
              </w:rPr>
              <w:t xml:space="preserve"> </w:t>
            </w:r>
            <w:r w:rsidR="00263CF8" w:rsidRPr="00C00DF2">
              <w:rPr>
                <w:lang w:val="hr-HR"/>
              </w:rPr>
              <w:t xml:space="preserve">koje se odnose na tzv. </w:t>
            </w:r>
            <w:r w:rsidRPr="00C00DF2">
              <w:rPr>
                <w:lang w:val="hr-HR"/>
              </w:rPr>
              <w:t>"</w:t>
            </w:r>
            <w:r w:rsidR="00263CF8" w:rsidRPr="00C00DF2">
              <w:rPr>
                <w:lang w:val="hr-HR"/>
              </w:rPr>
              <w:t>tihu</w:t>
            </w:r>
            <w:r w:rsidRPr="00C00DF2">
              <w:rPr>
                <w:lang w:val="hr-HR"/>
              </w:rPr>
              <w:t xml:space="preserve">" </w:t>
            </w:r>
            <w:r w:rsidR="00263CF8" w:rsidRPr="00C00DF2">
              <w:rPr>
                <w:lang w:val="hr-HR"/>
              </w:rPr>
              <w:t>mrežu</w:t>
            </w:r>
            <w:r w:rsidRPr="00C00DF2">
              <w:rPr>
                <w:lang w:val="hr-HR"/>
              </w:rPr>
              <w:t>.</w:t>
            </w:r>
          </w:p>
        </w:tc>
      </w:tr>
    </w:tbl>
    <w:p w14:paraId="0D94F191" w14:textId="77777777" w:rsidR="00CB46F4" w:rsidRPr="00C00DF2" w:rsidRDefault="00CB46F4" w:rsidP="00C601D9">
      <w:pPr>
        <w:pStyle w:val="BodyText"/>
        <w:keepLines w:val="0"/>
        <w:rPr>
          <w:lang w:val="hr-HR"/>
        </w:rPr>
      </w:pPr>
    </w:p>
    <w:p w14:paraId="26040378" w14:textId="77777777" w:rsidR="00CB46F4" w:rsidRPr="00C00DF2" w:rsidRDefault="00CB46F4" w:rsidP="00CB46F4">
      <w:pPr>
        <w:rPr>
          <w:lang w:val="hr-HR"/>
        </w:rPr>
      </w:pPr>
      <w:r w:rsidRPr="00C00DF2">
        <w:rPr>
          <w:lang w:val="hr-HR"/>
        </w:rPr>
        <w:br w:type="page"/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8"/>
        <w:gridCol w:w="6852"/>
      </w:tblGrid>
      <w:tr w:rsidR="00CB46F4" w:rsidRPr="00C00DF2" w14:paraId="73B361DE" w14:textId="77777777" w:rsidTr="00517F10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305EA7D" w14:textId="77777777" w:rsidR="00CB46F4" w:rsidRPr="00C00DF2" w:rsidRDefault="00CB46F4" w:rsidP="00517F10">
            <w:pPr>
              <w:pStyle w:val="BodyText"/>
              <w:ind w:left="0"/>
              <w:rPr>
                <w:lang w:val="hr-HR"/>
              </w:rPr>
            </w:pPr>
            <w:r w:rsidRPr="00C00DF2">
              <w:rPr>
                <w:lang w:val="hr-HR"/>
              </w:rPr>
              <w:lastRenderedPageBreak/>
              <w:t xml:space="preserve">Datum 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14:paraId="1501735D" w14:textId="77777777" w:rsidR="00CB46F4" w:rsidRPr="00C00DF2" w:rsidRDefault="00CB46F4" w:rsidP="00886C01">
            <w:pPr>
              <w:pStyle w:val="BodyText"/>
              <w:ind w:left="0"/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 xml:space="preserve">04. </w:t>
            </w:r>
            <w:r w:rsidR="00886C01" w:rsidRPr="00C00DF2">
              <w:rPr>
                <w:lang w:val="hr-HR"/>
              </w:rPr>
              <w:t>studenog</w:t>
            </w:r>
            <w:r w:rsidRPr="00C00DF2">
              <w:rPr>
                <w:lang w:val="hr-HR"/>
              </w:rPr>
              <w:t xml:space="preserve"> 2016.</w:t>
            </w:r>
          </w:p>
        </w:tc>
      </w:tr>
      <w:tr w:rsidR="00CB46F4" w:rsidRPr="00C00DF2" w14:paraId="49FC6C81" w14:textId="77777777" w:rsidTr="00517F10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3BE8380" w14:textId="77777777" w:rsidR="00CB46F4" w:rsidRPr="00C00DF2" w:rsidRDefault="00CB46F4" w:rsidP="00517F10">
            <w:pPr>
              <w:pStyle w:val="BodyText"/>
              <w:ind w:left="0"/>
              <w:rPr>
                <w:lang w:val="hr-HR"/>
              </w:rPr>
            </w:pPr>
            <w:r w:rsidRPr="00C00DF2">
              <w:rPr>
                <w:lang w:val="hr-HR"/>
              </w:rPr>
              <w:t>Vrijeme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14:paraId="7EC79718" w14:textId="77777777" w:rsidR="00CB46F4" w:rsidRPr="00C00DF2" w:rsidRDefault="00CB46F4" w:rsidP="00CB46F4">
            <w:pPr>
              <w:pStyle w:val="BodyText"/>
              <w:ind w:left="0"/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11:00</w:t>
            </w:r>
          </w:p>
        </w:tc>
      </w:tr>
      <w:tr w:rsidR="00CB46F4" w:rsidRPr="00C00DF2" w14:paraId="57ACDB49" w14:textId="77777777" w:rsidTr="00517F10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3DB6335" w14:textId="77777777" w:rsidR="00CB46F4" w:rsidRPr="00C00DF2" w:rsidRDefault="00CB46F4" w:rsidP="00517F10">
            <w:pPr>
              <w:pStyle w:val="BodyText"/>
              <w:ind w:left="0"/>
              <w:rPr>
                <w:lang w:val="hr-HR"/>
              </w:rPr>
            </w:pPr>
            <w:r w:rsidRPr="00C00DF2">
              <w:rPr>
                <w:lang w:val="hr-HR"/>
              </w:rPr>
              <w:t>Mjesto održavanja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14:paraId="4279D9FF" w14:textId="77777777" w:rsidR="00CB46F4" w:rsidRPr="00C00DF2" w:rsidRDefault="00CB46F4" w:rsidP="00517F10">
            <w:pPr>
              <w:pStyle w:val="BodyText"/>
              <w:ind w:left="0"/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Zavod za telekomunikacije.</w:t>
            </w:r>
          </w:p>
        </w:tc>
      </w:tr>
      <w:tr w:rsidR="00CB46F4" w:rsidRPr="00C00DF2" w14:paraId="3AD86B68" w14:textId="77777777" w:rsidTr="00517F10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D655C95" w14:textId="77777777" w:rsidR="00CB46F4" w:rsidRPr="00C00DF2" w:rsidRDefault="00CB46F4" w:rsidP="00517F10">
            <w:pPr>
              <w:pStyle w:val="BodyText"/>
              <w:ind w:left="0"/>
              <w:rPr>
                <w:lang w:val="hr-HR"/>
              </w:rPr>
            </w:pPr>
            <w:r w:rsidRPr="00C00DF2">
              <w:rPr>
                <w:lang w:val="hr-HR"/>
              </w:rPr>
              <w:t>Nazočni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14:paraId="549D8A88" w14:textId="77777777" w:rsidR="00CB46F4" w:rsidRPr="00C00DF2" w:rsidRDefault="00CB46F4" w:rsidP="00517F10">
            <w:pPr>
              <w:pStyle w:val="BodyText"/>
              <w:ind w:left="0"/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Svi članovi tima</w:t>
            </w:r>
            <w:r w:rsidR="00263CF8" w:rsidRPr="00C00DF2">
              <w:rPr>
                <w:lang w:val="hr-HR"/>
              </w:rPr>
              <w:t xml:space="preserve"> i mentor</w:t>
            </w:r>
            <w:r w:rsidRPr="00C00DF2">
              <w:rPr>
                <w:lang w:val="hr-HR"/>
              </w:rPr>
              <w:t>.</w:t>
            </w:r>
          </w:p>
        </w:tc>
      </w:tr>
      <w:tr w:rsidR="00CB46F4" w:rsidRPr="00C00DF2" w14:paraId="43847C27" w14:textId="77777777" w:rsidTr="00517F10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B9D531E" w14:textId="77777777" w:rsidR="00CB46F4" w:rsidRPr="00C00DF2" w:rsidRDefault="00CB46F4" w:rsidP="00517F10">
            <w:pPr>
              <w:pStyle w:val="BodyText"/>
              <w:ind w:left="0"/>
              <w:rPr>
                <w:lang w:val="hr-HR"/>
              </w:rPr>
            </w:pPr>
            <w:r w:rsidRPr="00C00DF2">
              <w:rPr>
                <w:lang w:val="hr-HR"/>
              </w:rPr>
              <w:t>Svrha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14:paraId="7D8A73AC" w14:textId="0A6B8BF7" w:rsidR="00CB46F4" w:rsidRPr="00C00DF2" w:rsidRDefault="00263CF8" w:rsidP="00517F10">
            <w:pPr>
              <w:pStyle w:val="BodyText"/>
              <w:ind w:left="0"/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Snimiti OpenFlow poruke koje se odnose na tzv. "tihu" mrežu</w:t>
            </w:r>
            <w:r w:rsidR="00CB46F4" w:rsidRPr="00C00DF2">
              <w:rPr>
                <w:lang w:val="hr-HR"/>
              </w:rPr>
              <w:t xml:space="preserve"> u laboratorijskom okruženju.</w:t>
            </w:r>
          </w:p>
        </w:tc>
      </w:tr>
      <w:tr w:rsidR="00CB46F4" w:rsidRPr="00C00DF2" w14:paraId="16D53F3F" w14:textId="77777777" w:rsidTr="00517F10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C9BC8F2" w14:textId="77777777" w:rsidR="00CB46F4" w:rsidRPr="00C00DF2" w:rsidRDefault="00CB46F4" w:rsidP="00517F10">
            <w:pPr>
              <w:pStyle w:val="BodyText"/>
              <w:ind w:left="0"/>
              <w:rPr>
                <w:lang w:val="hr-HR"/>
              </w:rPr>
            </w:pPr>
            <w:r w:rsidRPr="00C00DF2">
              <w:rPr>
                <w:lang w:val="hr-HR"/>
              </w:rPr>
              <w:t>Obrađene teme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14:paraId="0F78D185" w14:textId="5AE54B56" w:rsidR="00CB46F4" w:rsidRPr="00C00DF2" w:rsidRDefault="00263CF8" w:rsidP="00517F10">
            <w:pPr>
              <w:pStyle w:val="BodyText"/>
              <w:numPr>
                <w:ilvl w:val="0"/>
                <w:numId w:val="9"/>
              </w:numPr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 xml:space="preserve">Snimljeno </w:t>
            </w:r>
            <w:r w:rsidR="00CB46F4" w:rsidRPr="00C00DF2">
              <w:rPr>
                <w:lang w:val="hr-HR"/>
              </w:rPr>
              <w:t xml:space="preserve">stanje "tihe" mreže u laboratorijskom okruženju pomoću analizatora Wireshark. </w:t>
            </w:r>
          </w:p>
          <w:p w14:paraId="290A9A7C" w14:textId="77777777" w:rsidR="00CB46F4" w:rsidRPr="00C00DF2" w:rsidRDefault="00CB46F4" w:rsidP="00517F10">
            <w:pPr>
              <w:pStyle w:val="BodyText"/>
              <w:numPr>
                <w:ilvl w:val="0"/>
                <w:numId w:val="9"/>
              </w:numPr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Način ga</w:t>
            </w:r>
            <w:r w:rsidR="006A4098" w:rsidRPr="00C00DF2">
              <w:rPr>
                <w:lang w:val="hr-HR"/>
              </w:rPr>
              <w:t>šenja i pokretanja OpenDaylight</w:t>
            </w:r>
            <w:r w:rsidRPr="00C00DF2">
              <w:rPr>
                <w:lang w:val="hr-HR"/>
              </w:rPr>
              <w:t>a.</w:t>
            </w:r>
          </w:p>
        </w:tc>
      </w:tr>
      <w:tr w:rsidR="00CB46F4" w:rsidRPr="00C00DF2" w14:paraId="3249CCFE" w14:textId="77777777" w:rsidTr="00517F10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DE81035" w14:textId="77777777" w:rsidR="00CB46F4" w:rsidRPr="00C00DF2" w:rsidRDefault="00CB46F4" w:rsidP="00517F10">
            <w:pPr>
              <w:pStyle w:val="BodyText"/>
              <w:ind w:left="0"/>
              <w:rPr>
                <w:lang w:val="hr-HR"/>
              </w:rPr>
            </w:pPr>
            <w:r w:rsidRPr="00C00DF2">
              <w:rPr>
                <w:lang w:val="hr-HR"/>
              </w:rPr>
              <w:t>Dogovori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14:paraId="1AC27D33" w14:textId="77777777" w:rsidR="00CB46F4" w:rsidRPr="00C00DF2" w:rsidRDefault="00CB46F4" w:rsidP="00517F10">
            <w:pPr>
              <w:pStyle w:val="BodyText"/>
              <w:numPr>
                <w:ilvl w:val="0"/>
                <w:numId w:val="9"/>
              </w:numPr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Na sljedećem sastanku proći još jednom kroz plan projekta</w:t>
            </w:r>
            <w:r w:rsidR="002A20D7" w:rsidRPr="00C00DF2">
              <w:rPr>
                <w:lang w:val="hr-HR"/>
              </w:rPr>
              <w:t xml:space="preserve"> i razraditi metodologiju analize i obrade snimljenih poruka u "tihoj" mreži.</w:t>
            </w:r>
          </w:p>
        </w:tc>
      </w:tr>
    </w:tbl>
    <w:p w14:paraId="544A0058" w14:textId="77777777" w:rsidR="00CB46F4" w:rsidRPr="00C00DF2" w:rsidRDefault="00CB46F4" w:rsidP="00C601D9">
      <w:pPr>
        <w:pStyle w:val="BodyText"/>
        <w:keepLines w:val="0"/>
        <w:rPr>
          <w:lang w:val="hr-H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8"/>
        <w:gridCol w:w="6852"/>
      </w:tblGrid>
      <w:tr w:rsidR="00431DB9" w:rsidRPr="00C00DF2" w14:paraId="3858E28E" w14:textId="77777777" w:rsidTr="00517F10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5FC022B" w14:textId="77777777" w:rsidR="00431DB9" w:rsidRPr="00C00DF2" w:rsidRDefault="00431DB9" w:rsidP="00517F10">
            <w:pPr>
              <w:pStyle w:val="BodyText"/>
              <w:ind w:left="0"/>
              <w:rPr>
                <w:lang w:val="hr-HR"/>
              </w:rPr>
            </w:pPr>
            <w:r w:rsidRPr="00C00DF2">
              <w:rPr>
                <w:lang w:val="hr-HR"/>
              </w:rPr>
              <w:t xml:space="preserve">Datum 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14:paraId="1FEBE911" w14:textId="77777777" w:rsidR="00431DB9" w:rsidRPr="00C00DF2" w:rsidRDefault="00431DB9" w:rsidP="00517F10">
            <w:pPr>
              <w:pStyle w:val="BodyText"/>
              <w:ind w:left="0"/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07. studenog 2016.</w:t>
            </w:r>
          </w:p>
        </w:tc>
      </w:tr>
      <w:tr w:rsidR="00431DB9" w:rsidRPr="00C00DF2" w14:paraId="4FD8652F" w14:textId="77777777" w:rsidTr="00517F10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4F82FF6" w14:textId="77777777" w:rsidR="00431DB9" w:rsidRPr="00C00DF2" w:rsidRDefault="00431DB9" w:rsidP="00517F10">
            <w:pPr>
              <w:pStyle w:val="BodyText"/>
              <w:ind w:left="0"/>
              <w:rPr>
                <w:lang w:val="hr-HR"/>
              </w:rPr>
            </w:pPr>
            <w:r w:rsidRPr="00C00DF2">
              <w:rPr>
                <w:lang w:val="hr-HR"/>
              </w:rPr>
              <w:t>Vrijeme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14:paraId="0054CA10" w14:textId="77777777" w:rsidR="00431DB9" w:rsidRPr="00C00DF2" w:rsidRDefault="00431DB9" w:rsidP="00517F10">
            <w:pPr>
              <w:pStyle w:val="BodyText"/>
              <w:ind w:left="0"/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11:30</w:t>
            </w:r>
          </w:p>
        </w:tc>
      </w:tr>
      <w:tr w:rsidR="00431DB9" w:rsidRPr="00C00DF2" w14:paraId="50EEEF66" w14:textId="77777777" w:rsidTr="00517F10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BAE9DB5" w14:textId="77777777" w:rsidR="00431DB9" w:rsidRPr="00C00DF2" w:rsidRDefault="00431DB9" w:rsidP="00517F10">
            <w:pPr>
              <w:pStyle w:val="BodyText"/>
              <w:ind w:left="0"/>
              <w:rPr>
                <w:lang w:val="hr-HR"/>
              </w:rPr>
            </w:pPr>
            <w:r w:rsidRPr="00C00DF2">
              <w:rPr>
                <w:lang w:val="hr-HR"/>
              </w:rPr>
              <w:t>Mjesto održavanja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14:paraId="34E5049E" w14:textId="77777777" w:rsidR="00431DB9" w:rsidRPr="00C00DF2" w:rsidRDefault="00431DB9" w:rsidP="00517F10">
            <w:pPr>
              <w:pStyle w:val="BodyText"/>
              <w:ind w:left="0"/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Zavod za telekomunikacije.</w:t>
            </w:r>
          </w:p>
        </w:tc>
      </w:tr>
      <w:tr w:rsidR="00431DB9" w:rsidRPr="00C00DF2" w14:paraId="054D4BD5" w14:textId="77777777" w:rsidTr="00517F10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962F943" w14:textId="77777777" w:rsidR="00431DB9" w:rsidRPr="00C00DF2" w:rsidRDefault="00431DB9" w:rsidP="00517F10">
            <w:pPr>
              <w:pStyle w:val="BodyText"/>
              <w:ind w:left="0"/>
              <w:rPr>
                <w:lang w:val="hr-HR"/>
              </w:rPr>
            </w:pPr>
            <w:r w:rsidRPr="00C00DF2">
              <w:rPr>
                <w:lang w:val="hr-HR"/>
              </w:rPr>
              <w:t>Nazočni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14:paraId="65017E0B" w14:textId="77777777" w:rsidR="00431DB9" w:rsidRPr="00C00DF2" w:rsidRDefault="00431DB9" w:rsidP="00517F10">
            <w:pPr>
              <w:pStyle w:val="BodyText"/>
              <w:ind w:left="0"/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Svi članovi tima</w:t>
            </w:r>
            <w:r w:rsidR="00263CF8" w:rsidRPr="00C00DF2">
              <w:rPr>
                <w:lang w:val="hr-HR"/>
              </w:rPr>
              <w:t xml:space="preserve"> i mentor</w:t>
            </w:r>
            <w:r w:rsidRPr="00C00DF2">
              <w:rPr>
                <w:lang w:val="hr-HR"/>
              </w:rPr>
              <w:t>.</w:t>
            </w:r>
          </w:p>
        </w:tc>
      </w:tr>
      <w:tr w:rsidR="00431DB9" w:rsidRPr="00C00DF2" w14:paraId="6E79D900" w14:textId="77777777" w:rsidTr="00517F10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162EA12" w14:textId="77777777" w:rsidR="00431DB9" w:rsidRPr="00C00DF2" w:rsidRDefault="00431DB9" w:rsidP="00517F10">
            <w:pPr>
              <w:pStyle w:val="BodyText"/>
              <w:ind w:left="0"/>
              <w:rPr>
                <w:lang w:val="hr-HR"/>
              </w:rPr>
            </w:pPr>
            <w:r w:rsidRPr="00C00DF2">
              <w:rPr>
                <w:lang w:val="hr-HR"/>
              </w:rPr>
              <w:t>Svrha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14:paraId="4ABA7726" w14:textId="77777777" w:rsidR="00431DB9" w:rsidRPr="00C00DF2" w:rsidRDefault="00431DB9" w:rsidP="00517F10">
            <w:pPr>
              <w:pStyle w:val="BodyText"/>
              <w:ind w:left="0"/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Razriješiti završne nejasnoće oko plana projekta i razraditi metodologiju analize i obrade OpenFlow poruka u "tihoj" mreži.</w:t>
            </w:r>
          </w:p>
        </w:tc>
      </w:tr>
      <w:tr w:rsidR="00431DB9" w:rsidRPr="00C00DF2" w14:paraId="3B248709" w14:textId="77777777" w:rsidTr="00517F10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386C564" w14:textId="77777777" w:rsidR="00431DB9" w:rsidRPr="00C00DF2" w:rsidRDefault="00431DB9" w:rsidP="00517F10">
            <w:pPr>
              <w:pStyle w:val="BodyText"/>
              <w:ind w:left="0"/>
              <w:rPr>
                <w:lang w:val="hr-HR"/>
              </w:rPr>
            </w:pPr>
            <w:r w:rsidRPr="00C00DF2">
              <w:rPr>
                <w:lang w:val="hr-HR"/>
              </w:rPr>
              <w:t>Obrađene teme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14:paraId="744F78D9" w14:textId="77777777" w:rsidR="00431DB9" w:rsidRPr="00C00DF2" w:rsidRDefault="00431DB9" w:rsidP="00517F10">
            <w:pPr>
              <w:pStyle w:val="BodyText"/>
              <w:numPr>
                <w:ilvl w:val="0"/>
                <w:numId w:val="9"/>
              </w:numPr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Kako će se analizirati OpenFlow poruke.</w:t>
            </w:r>
          </w:p>
          <w:p w14:paraId="27DC0FC6" w14:textId="77777777" w:rsidR="00431DB9" w:rsidRPr="00C00DF2" w:rsidRDefault="00431DB9" w:rsidP="00517F10">
            <w:pPr>
              <w:pStyle w:val="BodyText"/>
              <w:numPr>
                <w:ilvl w:val="0"/>
                <w:numId w:val="9"/>
              </w:numPr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Kako će izgledati stanje mreže u laboratorijskom okruženju kada se uvedu dinamičke promjene.</w:t>
            </w:r>
          </w:p>
          <w:p w14:paraId="4055EAFB" w14:textId="77777777" w:rsidR="00431DB9" w:rsidRPr="00C00DF2" w:rsidRDefault="00431DB9" w:rsidP="00517F10">
            <w:pPr>
              <w:pStyle w:val="BodyText"/>
              <w:numPr>
                <w:ilvl w:val="0"/>
                <w:numId w:val="9"/>
              </w:numPr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Što napraviti u slučaju otkazivanja mrežne opreme.</w:t>
            </w:r>
          </w:p>
        </w:tc>
      </w:tr>
      <w:tr w:rsidR="00431DB9" w:rsidRPr="00C00DF2" w14:paraId="6D20DEA2" w14:textId="77777777" w:rsidTr="00517F10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35D34AC" w14:textId="77777777" w:rsidR="00431DB9" w:rsidRPr="00C00DF2" w:rsidRDefault="00431DB9" w:rsidP="00517F10">
            <w:pPr>
              <w:pStyle w:val="BodyText"/>
              <w:ind w:left="0"/>
              <w:rPr>
                <w:lang w:val="hr-HR"/>
              </w:rPr>
            </w:pPr>
            <w:r w:rsidRPr="00C00DF2">
              <w:rPr>
                <w:lang w:val="hr-HR"/>
              </w:rPr>
              <w:t>Dogovori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14:paraId="29BA5A24" w14:textId="77777777" w:rsidR="00431DB9" w:rsidRPr="00C00DF2" w:rsidRDefault="00431DB9" w:rsidP="00431DB9">
            <w:pPr>
              <w:pStyle w:val="BodyText"/>
              <w:numPr>
                <w:ilvl w:val="0"/>
                <w:numId w:val="9"/>
              </w:numPr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Do sljedećeg sastanka napraviti posao koji se odnosi na analizu OpenFlow poruka "tihe" mreže.</w:t>
            </w:r>
          </w:p>
        </w:tc>
      </w:tr>
    </w:tbl>
    <w:p w14:paraId="2109D89A" w14:textId="77777777" w:rsidR="00A33F93" w:rsidRPr="00C00DF2" w:rsidRDefault="00A33F93" w:rsidP="008D32C3">
      <w:pPr>
        <w:pStyle w:val="Header"/>
        <w:spacing w:before="120" w:after="120"/>
        <w:rPr>
          <w:lang w:val="hr-HR"/>
        </w:rPr>
      </w:pPr>
    </w:p>
    <w:p w14:paraId="11C74737" w14:textId="77777777" w:rsidR="0082042D" w:rsidRPr="00C00DF2" w:rsidRDefault="00A33F93" w:rsidP="0082042D">
      <w:pPr>
        <w:pStyle w:val="Header"/>
        <w:spacing w:before="120" w:after="120"/>
        <w:rPr>
          <w:lang w:val="hr-HR"/>
        </w:rPr>
      </w:pPr>
      <w:r w:rsidRPr="00C00DF2">
        <w:rPr>
          <w:lang w:val="hr-HR"/>
        </w:rPr>
        <w:br w:type="page"/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0"/>
        <w:gridCol w:w="6850"/>
      </w:tblGrid>
      <w:tr w:rsidR="0082042D" w:rsidRPr="00C00DF2" w14:paraId="05A26DCD" w14:textId="77777777" w:rsidTr="00D85E45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503D675" w14:textId="77777777" w:rsidR="0082042D" w:rsidRPr="00C00DF2" w:rsidRDefault="0082042D" w:rsidP="00D85E45">
            <w:pPr>
              <w:pStyle w:val="BodyText"/>
              <w:ind w:left="0"/>
              <w:rPr>
                <w:lang w:val="hr-HR"/>
              </w:rPr>
            </w:pPr>
            <w:r w:rsidRPr="00C00DF2">
              <w:rPr>
                <w:lang w:val="hr-HR"/>
              </w:rPr>
              <w:lastRenderedPageBreak/>
              <w:t xml:space="preserve">Datum 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14:paraId="1F47194D" w14:textId="77777777" w:rsidR="0082042D" w:rsidRPr="00C00DF2" w:rsidRDefault="0082042D" w:rsidP="00D85E45">
            <w:pPr>
              <w:pStyle w:val="BodyText"/>
              <w:ind w:left="0"/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18. studenog 2016.</w:t>
            </w:r>
          </w:p>
        </w:tc>
      </w:tr>
      <w:tr w:rsidR="0082042D" w:rsidRPr="00C00DF2" w14:paraId="4F5A09DB" w14:textId="77777777" w:rsidTr="00D85E45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35B083F" w14:textId="77777777" w:rsidR="0082042D" w:rsidRPr="00C00DF2" w:rsidRDefault="0082042D" w:rsidP="00D85E45">
            <w:pPr>
              <w:pStyle w:val="BodyText"/>
              <w:ind w:left="0"/>
              <w:rPr>
                <w:lang w:val="hr-HR"/>
              </w:rPr>
            </w:pPr>
            <w:r w:rsidRPr="00C00DF2">
              <w:rPr>
                <w:lang w:val="hr-HR"/>
              </w:rPr>
              <w:t>Vrijeme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14:paraId="16582A43" w14:textId="77777777" w:rsidR="0082042D" w:rsidRPr="00C00DF2" w:rsidRDefault="0082042D" w:rsidP="00D85E45">
            <w:pPr>
              <w:pStyle w:val="BodyText"/>
              <w:ind w:left="0"/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11:30</w:t>
            </w:r>
          </w:p>
        </w:tc>
      </w:tr>
      <w:tr w:rsidR="0082042D" w:rsidRPr="00C00DF2" w14:paraId="11FF7DDB" w14:textId="77777777" w:rsidTr="00D85E45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C38F544" w14:textId="77777777" w:rsidR="0082042D" w:rsidRPr="00C00DF2" w:rsidRDefault="0082042D" w:rsidP="00D85E45">
            <w:pPr>
              <w:pStyle w:val="BodyText"/>
              <w:ind w:left="0"/>
              <w:rPr>
                <w:lang w:val="hr-HR"/>
              </w:rPr>
            </w:pPr>
            <w:r w:rsidRPr="00C00DF2">
              <w:rPr>
                <w:lang w:val="hr-HR"/>
              </w:rPr>
              <w:t>Mjesto održavanja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14:paraId="40262252" w14:textId="77777777" w:rsidR="0082042D" w:rsidRPr="00C00DF2" w:rsidRDefault="0082042D" w:rsidP="00D85E45">
            <w:pPr>
              <w:pStyle w:val="BodyText"/>
              <w:ind w:left="0"/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Zavod za telekomunikacije.</w:t>
            </w:r>
          </w:p>
        </w:tc>
      </w:tr>
      <w:tr w:rsidR="0082042D" w:rsidRPr="00C00DF2" w14:paraId="6BE8685A" w14:textId="77777777" w:rsidTr="00D85E45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18BFAC6" w14:textId="77777777" w:rsidR="0082042D" w:rsidRPr="00C00DF2" w:rsidRDefault="0082042D" w:rsidP="00D85E45">
            <w:pPr>
              <w:pStyle w:val="BodyText"/>
              <w:ind w:left="0"/>
              <w:rPr>
                <w:lang w:val="hr-HR"/>
              </w:rPr>
            </w:pPr>
            <w:r w:rsidRPr="00C00DF2">
              <w:rPr>
                <w:lang w:val="hr-HR"/>
              </w:rPr>
              <w:t>Nazočni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14:paraId="42204AF5" w14:textId="77777777" w:rsidR="0082042D" w:rsidRPr="00C00DF2" w:rsidRDefault="0082042D" w:rsidP="00D85E45">
            <w:pPr>
              <w:pStyle w:val="BodyText"/>
              <w:ind w:left="0"/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Svi članovi tima</w:t>
            </w:r>
            <w:r w:rsidR="00263CF8" w:rsidRPr="00C00DF2">
              <w:rPr>
                <w:lang w:val="hr-HR"/>
              </w:rPr>
              <w:t xml:space="preserve"> i mentor</w:t>
            </w:r>
            <w:r w:rsidRPr="00C00DF2">
              <w:rPr>
                <w:lang w:val="hr-HR"/>
              </w:rPr>
              <w:t>.</w:t>
            </w:r>
          </w:p>
        </w:tc>
      </w:tr>
      <w:tr w:rsidR="0082042D" w:rsidRPr="00C00DF2" w14:paraId="05C21D2D" w14:textId="77777777" w:rsidTr="00D85E45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DF82C3F" w14:textId="77777777" w:rsidR="0082042D" w:rsidRPr="00C00DF2" w:rsidRDefault="0082042D" w:rsidP="00D85E45">
            <w:pPr>
              <w:pStyle w:val="BodyText"/>
              <w:ind w:left="0"/>
              <w:rPr>
                <w:lang w:val="hr-HR"/>
              </w:rPr>
            </w:pPr>
            <w:r w:rsidRPr="00C00DF2">
              <w:rPr>
                <w:lang w:val="hr-HR"/>
              </w:rPr>
              <w:t>Svrha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14:paraId="44C647ED" w14:textId="77777777" w:rsidR="0082042D" w:rsidRPr="00C00DF2" w:rsidRDefault="0082042D" w:rsidP="00D85E45">
            <w:pPr>
              <w:pStyle w:val="BodyText"/>
              <w:ind w:left="0"/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Prodiskutirati strukturu tehničke dokumentacije i analizu OpenFlow poruka.</w:t>
            </w:r>
          </w:p>
        </w:tc>
      </w:tr>
      <w:tr w:rsidR="0082042D" w:rsidRPr="00C00DF2" w14:paraId="77AC4CB4" w14:textId="77777777" w:rsidTr="00D85E45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2E6052B" w14:textId="77777777" w:rsidR="0082042D" w:rsidRPr="00C00DF2" w:rsidRDefault="0082042D" w:rsidP="00D85E45">
            <w:pPr>
              <w:pStyle w:val="BodyText"/>
              <w:ind w:left="0"/>
              <w:rPr>
                <w:lang w:val="hr-HR"/>
              </w:rPr>
            </w:pPr>
            <w:r w:rsidRPr="00C00DF2">
              <w:rPr>
                <w:lang w:val="hr-HR"/>
              </w:rPr>
              <w:t>Obrađene teme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14:paraId="4D60F07A" w14:textId="77777777" w:rsidR="0082042D" w:rsidRPr="00C00DF2" w:rsidRDefault="0082042D" w:rsidP="00D85E45">
            <w:pPr>
              <w:pStyle w:val="BodyText"/>
              <w:numPr>
                <w:ilvl w:val="0"/>
                <w:numId w:val="9"/>
              </w:numPr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Kako će se analizirati OpenFlow poruke.</w:t>
            </w:r>
          </w:p>
          <w:p w14:paraId="1AF65875" w14:textId="77777777" w:rsidR="0082042D" w:rsidRPr="00C00DF2" w:rsidRDefault="0082042D" w:rsidP="00D85E45">
            <w:pPr>
              <w:pStyle w:val="BodyText"/>
              <w:numPr>
                <w:ilvl w:val="0"/>
                <w:numId w:val="9"/>
              </w:numPr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Kako će izgledati struktura dokumenta.</w:t>
            </w:r>
          </w:p>
        </w:tc>
      </w:tr>
      <w:tr w:rsidR="0082042D" w:rsidRPr="00C00DF2" w14:paraId="1166BA6B" w14:textId="77777777" w:rsidTr="00D85E45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8078B2E" w14:textId="77777777" w:rsidR="0082042D" w:rsidRPr="00C00DF2" w:rsidRDefault="0082042D" w:rsidP="00D85E45">
            <w:pPr>
              <w:pStyle w:val="BodyText"/>
              <w:ind w:left="0"/>
              <w:rPr>
                <w:lang w:val="hr-HR"/>
              </w:rPr>
            </w:pPr>
            <w:r w:rsidRPr="00C00DF2">
              <w:rPr>
                <w:lang w:val="hr-HR"/>
              </w:rPr>
              <w:t>Dogovori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14:paraId="44732BDE" w14:textId="2987FC75" w:rsidR="0082042D" w:rsidRPr="00C00DF2" w:rsidRDefault="00263CF8" w:rsidP="00D85E45">
            <w:pPr>
              <w:pStyle w:val="BodyText"/>
              <w:numPr>
                <w:ilvl w:val="0"/>
                <w:numId w:val="9"/>
              </w:numPr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 xml:space="preserve">Sastati </w:t>
            </w:r>
            <w:r w:rsidR="0082042D" w:rsidRPr="00C00DF2">
              <w:rPr>
                <w:lang w:val="hr-HR"/>
              </w:rPr>
              <w:t>se prije zimskih praznika.</w:t>
            </w:r>
          </w:p>
        </w:tc>
      </w:tr>
    </w:tbl>
    <w:p w14:paraId="2D0A5B63" w14:textId="77777777" w:rsidR="00A33F93" w:rsidRPr="00C00DF2" w:rsidRDefault="00A33F93" w:rsidP="00A33F93">
      <w:pPr>
        <w:rPr>
          <w:lang w:val="hr-H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0"/>
        <w:gridCol w:w="6850"/>
      </w:tblGrid>
      <w:tr w:rsidR="00FC5E90" w:rsidRPr="00C00DF2" w14:paraId="41CFCE9F" w14:textId="77777777" w:rsidTr="00D85E45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160A781" w14:textId="77777777" w:rsidR="00FC5E90" w:rsidRPr="00C00DF2" w:rsidRDefault="00FC5E90" w:rsidP="00D85E45">
            <w:pPr>
              <w:pStyle w:val="BodyText"/>
              <w:ind w:left="0"/>
              <w:rPr>
                <w:lang w:val="hr-HR"/>
              </w:rPr>
            </w:pPr>
            <w:r w:rsidRPr="00C00DF2">
              <w:rPr>
                <w:lang w:val="hr-HR"/>
              </w:rPr>
              <w:t xml:space="preserve">Datum 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14:paraId="7406BEBA" w14:textId="77777777" w:rsidR="00FC5E90" w:rsidRPr="00C00DF2" w:rsidRDefault="00FC5E90" w:rsidP="00D85E45">
            <w:pPr>
              <w:pStyle w:val="BodyText"/>
              <w:ind w:left="0"/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05. prosinca 2016.</w:t>
            </w:r>
          </w:p>
        </w:tc>
      </w:tr>
      <w:tr w:rsidR="00FC5E90" w:rsidRPr="00C00DF2" w14:paraId="10304CFA" w14:textId="77777777" w:rsidTr="00D85E45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C36821A" w14:textId="77777777" w:rsidR="00FC5E90" w:rsidRPr="00C00DF2" w:rsidRDefault="00FC5E90" w:rsidP="00D85E45">
            <w:pPr>
              <w:pStyle w:val="BodyText"/>
              <w:ind w:left="0"/>
              <w:rPr>
                <w:lang w:val="hr-HR"/>
              </w:rPr>
            </w:pPr>
            <w:r w:rsidRPr="00C00DF2">
              <w:rPr>
                <w:lang w:val="hr-HR"/>
              </w:rPr>
              <w:t>Vrijeme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14:paraId="3229FF34" w14:textId="77777777" w:rsidR="00FC5E90" w:rsidRPr="00C00DF2" w:rsidRDefault="00FC5E90" w:rsidP="00D85E45">
            <w:pPr>
              <w:pStyle w:val="BodyText"/>
              <w:ind w:left="0"/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11:30</w:t>
            </w:r>
          </w:p>
        </w:tc>
      </w:tr>
      <w:tr w:rsidR="00FC5E90" w:rsidRPr="00C00DF2" w14:paraId="2927A873" w14:textId="77777777" w:rsidTr="00D85E45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805D98E" w14:textId="77777777" w:rsidR="00FC5E90" w:rsidRPr="00C00DF2" w:rsidRDefault="00FC5E90" w:rsidP="00D85E45">
            <w:pPr>
              <w:pStyle w:val="BodyText"/>
              <w:ind w:left="0"/>
              <w:rPr>
                <w:lang w:val="hr-HR"/>
              </w:rPr>
            </w:pPr>
            <w:r w:rsidRPr="00C00DF2">
              <w:rPr>
                <w:lang w:val="hr-HR"/>
              </w:rPr>
              <w:t>Mjesto održavanja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14:paraId="0377E20C" w14:textId="77777777" w:rsidR="00FC5E90" w:rsidRPr="00C00DF2" w:rsidRDefault="00FC5E90" w:rsidP="00D85E45">
            <w:pPr>
              <w:pStyle w:val="BodyText"/>
              <w:ind w:left="0"/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Zavod za telekomunikacije.</w:t>
            </w:r>
          </w:p>
        </w:tc>
      </w:tr>
      <w:tr w:rsidR="00FC5E90" w:rsidRPr="00C00DF2" w14:paraId="6AA58451" w14:textId="77777777" w:rsidTr="00D85E45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175FF31" w14:textId="77777777" w:rsidR="00FC5E90" w:rsidRPr="00C00DF2" w:rsidRDefault="00FC5E90" w:rsidP="00D85E45">
            <w:pPr>
              <w:pStyle w:val="BodyText"/>
              <w:ind w:left="0"/>
              <w:rPr>
                <w:lang w:val="hr-HR"/>
              </w:rPr>
            </w:pPr>
            <w:r w:rsidRPr="00C00DF2">
              <w:rPr>
                <w:lang w:val="hr-HR"/>
              </w:rPr>
              <w:t>Nazočni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14:paraId="56CBFC93" w14:textId="77777777" w:rsidR="00FC5E90" w:rsidRPr="00C00DF2" w:rsidRDefault="00FC5E90" w:rsidP="00D85E45">
            <w:pPr>
              <w:pStyle w:val="BodyText"/>
              <w:ind w:left="0"/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Svi članovi tima.</w:t>
            </w:r>
          </w:p>
        </w:tc>
      </w:tr>
      <w:tr w:rsidR="00FC5E90" w:rsidRPr="00C00DF2" w14:paraId="12AB4C57" w14:textId="77777777" w:rsidTr="00D85E45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AD20D5C" w14:textId="77777777" w:rsidR="00FC5E90" w:rsidRPr="00C00DF2" w:rsidRDefault="00FC5E90" w:rsidP="00D85E45">
            <w:pPr>
              <w:pStyle w:val="BodyText"/>
              <w:ind w:left="0"/>
              <w:rPr>
                <w:lang w:val="hr-HR"/>
              </w:rPr>
            </w:pPr>
            <w:r w:rsidRPr="00C00DF2">
              <w:rPr>
                <w:lang w:val="hr-HR"/>
              </w:rPr>
              <w:t>Svrha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14:paraId="17577EE1" w14:textId="60ECE2A7" w:rsidR="00FC5E90" w:rsidRPr="00C00DF2" w:rsidRDefault="00FC5E90" w:rsidP="00263CF8">
            <w:pPr>
              <w:pStyle w:val="BodyText"/>
              <w:ind w:left="0"/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 xml:space="preserve">Dogovoriti se oko završetka analize tihe mreže i </w:t>
            </w:r>
            <w:r w:rsidR="00263CF8" w:rsidRPr="00C00DF2">
              <w:rPr>
                <w:lang w:val="hr-HR"/>
              </w:rPr>
              <w:t xml:space="preserve">postavljanja </w:t>
            </w:r>
            <w:r w:rsidRPr="00C00DF2">
              <w:rPr>
                <w:lang w:val="hr-HR"/>
              </w:rPr>
              <w:t>pitanja.</w:t>
            </w:r>
          </w:p>
        </w:tc>
      </w:tr>
      <w:tr w:rsidR="00FC5E90" w:rsidRPr="00C00DF2" w14:paraId="40369313" w14:textId="77777777" w:rsidTr="00D85E45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09C6DD6" w14:textId="77777777" w:rsidR="00FC5E90" w:rsidRPr="00C00DF2" w:rsidRDefault="00FC5E90" w:rsidP="00D85E45">
            <w:pPr>
              <w:pStyle w:val="BodyText"/>
              <w:ind w:left="0"/>
              <w:rPr>
                <w:lang w:val="hr-HR"/>
              </w:rPr>
            </w:pPr>
            <w:r w:rsidRPr="00C00DF2">
              <w:rPr>
                <w:lang w:val="hr-HR"/>
              </w:rPr>
              <w:t>Obrađene teme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14:paraId="1C2E887B" w14:textId="77777777" w:rsidR="00FC5E90" w:rsidRPr="00C00DF2" w:rsidRDefault="00FC5E90" w:rsidP="00D85E45">
            <w:pPr>
              <w:pStyle w:val="BodyText"/>
              <w:numPr>
                <w:ilvl w:val="0"/>
                <w:numId w:val="9"/>
              </w:numPr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Završetak analize.</w:t>
            </w:r>
          </w:p>
        </w:tc>
      </w:tr>
      <w:tr w:rsidR="00FC5E90" w:rsidRPr="00C00DF2" w14:paraId="07723E89" w14:textId="77777777" w:rsidTr="00D85E45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8B5292E" w14:textId="77777777" w:rsidR="00FC5E90" w:rsidRPr="00C00DF2" w:rsidRDefault="00FC5E90" w:rsidP="00D85E45">
            <w:pPr>
              <w:pStyle w:val="BodyText"/>
              <w:ind w:left="0"/>
              <w:rPr>
                <w:lang w:val="hr-HR"/>
              </w:rPr>
            </w:pPr>
            <w:r w:rsidRPr="00C00DF2">
              <w:rPr>
                <w:lang w:val="hr-HR"/>
              </w:rPr>
              <w:t>Dogovori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14:paraId="28F9850E" w14:textId="77777777" w:rsidR="00FC5E90" w:rsidRPr="00C00DF2" w:rsidRDefault="00FC5E90" w:rsidP="00D85E45">
            <w:pPr>
              <w:pStyle w:val="BodyText"/>
              <w:numPr>
                <w:ilvl w:val="0"/>
                <w:numId w:val="9"/>
              </w:numPr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Obraditi sve poruke koje se tiču tihe mreže do sljedećeg sastanka.</w:t>
            </w:r>
          </w:p>
        </w:tc>
      </w:tr>
    </w:tbl>
    <w:p w14:paraId="44D5B615" w14:textId="77777777" w:rsidR="00FC5E90" w:rsidRPr="00C00DF2" w:rsidRDefault="00FC5E90" w:rsidP="00A33F93">
      <w:pPr>
        <w:rPr>
          <w:lang w:val="hr-H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9"/>
        <w:gridCol w:w="6851"/>
      </w:tblGrid>
      <w:tr w:rsidR="00A33F93" w:rsidRPr="00C00DF2" w14:paraId="7CD58B9D" w14:textId="77777777" w:rsidTr="00D85E45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5B712D4" w14:textId="77777777" w:rsidR="00A33F93" w:rsidRPr="00C00DF2" w:rsidRDefault="00A33F93" w:rsidP="00D85E45">
            <w:pPr>
              <w:pStyle w:val="BodyText"/>
              <w:ind w:left="0"/>
              <w:rPr>
                <w:lang w:val="hr-HR"/>
              </w:rPr>
            </w:pPr>
            <w:r w:rsidRPr="00C00DF2">
              <w:rPr>
                <w:lang w:val="hr-HR"/>
              </w:rPr>
              <w:t xml:space="preserve">Datum 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14:paraId="6B5A28A1" w14:textId="77777777" w:rsidR="00A33F93" w:rsidRPr="00C00DF2" w:rsidRDefault="00562437" w:rsidP="0082042D">
            <w:pPr>
              <w:pStyle w:val="BodyText"/>
              <w:ind w:left="0"/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14.</w:t>
            </w:r>
            <w:r w:rsidR="00A33F93" w:rsidRPr="00C00DF2">
              <w:rPr>
                <w:lang w:val="hr-HR"/>
              </w:rPr>
              <w:t xml:space="preserve"> </w:t>
            </w:r>
            <w:r w:rsidR="0082042D" w:rsidRPr="00C00DF2">
              <w:rPr>
                <w:lang w:val="hr-HR"/>
              </w:rPr>
              <w:t>prosinca</w:t>
            </w:r>
            <w:r w:rsidR="00A33F93" w:rsidRPr="00C00DF2">
              <w:rPr>
                <w:lang w:val="hr-HR"/>
              </w:rPr>
              <w:t xml:space="preserve"> 2016.</w:t>
            </w:r>
          </w:p>
        </w:tc>
      </w:tr>
      <w:tr w:rsidR="00A33F93" w:rsidRPr="00C00DF2" w14:paraId="76A68A24" w14:textId="77777777" w:rsidTr="00D85E45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75A123A" w14:textId="77777777" w:rsidR="00A33F93" w:rsidRPr="00C00DF2" w:rsidRDefault="00A33F93" w:rsidP="00D85E45">
            <w:pPr>
              <w:pStyle w:val="BodyText"/>
              <w:ind w:left="0"/>
              <w:rPr>
                <w:lang w:val="hr-HR"/>
              </w:rPr>
            </w:pPr>
            <w:r w:rsidRPr="00C00DF2">
              <w:rPr>
                <w:lang w:val="hr-HR"/>
              </w:rPr>
              <w:t>Vrijeme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14:paraId="457A0F37" w14:textId="77777777" w:rsidR="00A33F93" w:rsidRPr="00C00DF2" w:rsidRDefault="00562437" w:rsidP="00D85E45">
            <w:pPr>
              <w:pStyle w:val="BodyText"/>
              <w:ind w:left="0"/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8:45</w:t>
            </w:r>
          </w:p>
        </w:tc>
      </w:tr>
      <w:tr w:rsidR="00A33F93" w:rsidRPr="00C00DF2" w14:paraId="694C0FD2" w14:textId="77777777" w:rsidTr="00D85E45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E0E8D1F" w14:textId="77777777" w:rsidR="00A33F93" w:rsidRPr="00C00DF2" w:rsidRDefault="00A33F93" w:rsidP="00D85E45">
            <w:pPr>
              <w:pStyle w:val="BodyText"/>
              <w:ind w:left="0"/>
              <w:rPr>
                <w:lang w:val="hr-HR"/>
              </w:rPr>
            </w:pPr>
            <w:r w:rsidRPr="00C00DF2">
              <w:rPr>
                <w:lang w:val="hr-HR"/>
              </w:rPr>
              <w:t>Mjesto održavanja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14:paraId="3F48DCD1" w14:textId="77777777" w:rsidR="00A33F93" w:rsidRPr="00C00DF2" w:rsidRDefault="00A33F93" w:rsidP="00D85E45">
            <w:pPr>
              <w:pStyle w:val="BodyText"/>
              <w:ind w:left="0"/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Zavod za telekomunikacije.</w:t>
            </w:r>
          </w:p>
        </w:tc>
      </w:tr>
      <w:tr w:rsidR="00A33F93" w:rsidRPr="00C00DF2" w14:paraId="402D9CEF" w14:textId="77777777" w:rsidTr="00D85E45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607D996" w14:textId="77777777" w:rsidR="00A33F93" w:rsidRPr="00C00DF2" w:rsidRDefault="00A33F93" w:rsidP="00D85E45">
            <w:pPr>
              <w:pStyle w:val="BodyText"/>
              <w:ind w:left="0"/>
              <w:rPr>
                <w:lang w:val="hr-HR"/>
              </w:rPr>
            </w:pPr>
            <w:r w:rsidRPr="00C00DF2">
              <w:rPr>
                <w:lang w:val="hr-HR"/>
              </w:rPr>
              <w:t>Nazočni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14:paraId="1633115B" w14:textId="3F82E0F6" w:rsidR="00A33F93" w:rsidRPr="00C00DF2" w:rsidRDefault="00263CF8" w:rsidP="00263CF8">
            <w:pPr>
              <w:pStyle w:val="BodyText"/>
              <w:ind w:left="0"/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 xml:space="preserve">Svi članovi tima i mentor, osim kolege Marija </w:t>
            </w:r>
            <w:r w:rsidR="00562437" w:rsidRPr="00C00DF2">
              <w:rPr>
                <w:lang w:val="hr-HR"/>
              </w:rPr>
              <w:t>Pavić</w:t>
            </w:r>
            <w:r w:rsidRPr="00C00DF2">
              <w:rPr>
                <w:lang w:val="hr-HR"/>
              </w:rPr>
              <w:t>a</w:t>
            </w:r>
            <w:r w:rsidR="00FC5E90" w:rsidRPr="00C00DF2">
              <w:rPr>
                <w:lang w:val="hr-HR"/>
              </w:rPr>
              <w:t xml:space="preserve"> .</w:t>
            </w:r>
          </w:p>
        </w:tc>
      </w:tr>
      <w:tr w:rsidR="00A33F93" w:rsidRPr="00C00DF2" w14:paraId="59CD0A03" w14:textId="77777777" w:rsidTr="00D85E45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0EA649A" w14:textId="77777777" w:rsidR="00A33F93" w:rsidRPr="00C00DF2" w:rsidRDefault="00A33F93" w:rsidP="00D85E45">
            <w:pPr>
              <w:pStyle w:val="BodyText"/>
              <w:ind w:left="0"/>
              <w:rPr>
                <w:lang w:val="hr-HR"/>
              </w:rPr>
            </w:pPr>
            <w:r w:rsidRPr="00C00DF2">
              <w:rPr>
                <w:lang w:val="hr-HR"/>
              </w:rPr>
              <w:t>Svrha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14:paraId="2B223160" w14:textId="1AFD06F3" w:rsidR="00A33F93" w:rsidRPr="00C00DF2" w:rsidRDefault="00263CF8" w:rsidP="00D85E45">
            <w:pPr>
              <w:pStyle w:val="BodyText"/>
              <w:ind w:left="0"/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 xml:space="preserve">Analizirati </w:t>
            </w:r>
            <w:r w:rsidR="00562437" w:rsidRPr="00C00DF2">
              <w:rPr>
                <w:lang w:val="hr-HR"/>
              </w:rPr>
              <w:t>poruk</w:t>
            </w:r>
            <w:r w:rsidRPr="00C00DF2">
              <w:rPr>
                <w:lang w:val="hr-HR"/>
              </w:rPr>
              <w:t>e</w:t>
            </w:r>
            <w:r w:rsidR="00562437" w:rsidRPr="00C00DF2">
              <w:rPr>
                <w:lang w:val="hr-HR"/>
              </w:rPr>
              <w:t xml:space="preserve"> koje se javljaju u SDN mreži u dinamičkim uvjetima.</w:t>
            </w:r>
          </w:p>
        </w:tc>
      </w:tr>
      <w:tr w:rsidR="00A33F93" w:rsidRPr="00C00DF2" w14:paraId="69CBA4FC" w14:textId="77777777" w:rsidTr="00D85E45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A0602A3" w14:textId="77777777" w:rsidR="00A33F93" w:rsidRPr="00C00DF2" w:rsidRDefault="00A33F93" w:rsidP="00D85E45">
            <w:pPr>
              <w:pStyle w:val="BodyText"/>
              <w:ind w:left="0"/>
              <w:rPr>
                <w:lang w:val="hr-HR"/>
              </w:rPr>
            </w:pPr>
            <w:r w:rsidRPr="00C00DF2">
              <w:rPr>
                <w:lang w:val="hr-HR"/>
              </w:rPr>
              <w:t>Obrađene teme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14:paraId="439FF01F" w14:textId="77777777" w:rsidR="00A33F93" w:rsidRPr="00C00DF2" w:rsidRDefault="00562437" w:rsidP="00D85E45">
            <w:pPr>
              <w:pStyle w:val="BodyText"/>
              <w:numPr>
                <w:ilvl w:val="0"/>
                <w:numId w:val="9"/>
              </w:numPr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Poruke koje se javljaju u SDN mreži.</w:t>
            </w:r>
          </w:p>
        </w:tc>
      </w:tr>
      <w:tr w:rsidR="00A33F93" w:rsidRPr="00C00DF2" w14:paraId="5480261C" w14:textId="77777777" w:rsidTr="00D85E45"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4853B94" w14:textId="77777777" w:rsidR="00A33F93" w:rsidRPr="00C00DF2" w:rsidRDefault="00A33F93" w:rsidP="00D85E45">
            <w:pPr>
              <w:pStyle w:val="BodyText"/>
              <w:ind w:left="0"/>
              <w:rPr>
                <w:lang w:val="hr-HR"/>
              </w:rPr>
            </w:pPr>
            <w:r w:rsidRPr="00C00DF2">
              <w:rPr>
                <w:lang w:val="hr-HR"/>
              </w:rPr>
              <w:t>Dogovori</w:t>
            </w:r>
          </w:p>
        </w:tc>
        <w:tc>
          <w:tcPr>
            <w:tcW w:w="7058" w:type="dxa"/>
            <w:tcBorders>
              <w:left w:val="single" w:sz="12" w:space="0" w:color="auto"/>
            </w:tcBorders>
            <w:shd w:val="clear" w:color="auto" w:fill="auto"/>
          </w:tcPr>
          <w:p w14:paraId="464B630C" w14:textId="77777777" w:rsidR="00A33F93" w:rsidRPr="00C00DF2" w:rsidRDefault="007549B8" w:rsidP="00D85E45">
            <w:pPr>
              <w:pStyle w:val="BodyText"/>
              <w:numPr>
                <w:ilvl w:val="0"/>
                <w:numId w:val="9"/>
              </w:numPr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Nastaviti pisanje poglavlja tehničke dokumentacije koja se ne tiču analize samih poruka.</w:t>
            </w:r>
          </w:p>
          <w:p w14:paraId="5523ABBC" w14:textId="07F5CB1D" w:rsidR="00263CF8" w:rsidRPr="00C00DF2" w:rsidRDefault="00263CF8" w:rsidP="00263CF8">
            <w:pPr>
              <w:pStyle w:val="BodyText"/>
              <w:numPr>
                <w:ilvl w:val="0"/>
                <w:numId w:val="9"/>
              </w:numPr>
              <w:jc w:val="both"/>
              <w:rPr>
                <w:lang w:val="hr-HR"/>
              </w:rPr>
            </w:pPr>
            <w:r w:rsidRPr="00C00DF2">
              <w:rPr>
                <w:lang w:val="hr-HR"/>
              </w:rPr>
              <w:t>S mentorom je dogovoreno da će se</w:t>
            </w:r>
            <w:r w:rsidR="00690AE6" w:rsidRPr="00C00DF2">
              <w:rPr>
                <w:lang w:val="hr-HR"/>
              </w:rPr>
              <w:t>,</w:t>
            </w:r>
            <w:r w:rsidRPr="00C00DF2">
              <w:rPr>
                <w:lang w:val="hr-HR"/>
              </w:rPr>
              <w:t xml:space="preserve"> zbog tehničkih problema</w:t>
            </w:r>
            <w:r w:rsidR="00690AE6" w:rsidRPr="00C00DF2">
              <w:rPr>
                <w:lang w:val="hr-HR"/>
              </w:rPr>
              <w:t>,</w:t>
            </w:r>
            <w:r w:rsidRPr="00C00DF2">
              <w:rPr>
                <w:lang w:val="hr-HR"/>
              </w:rPr>
              <w:t xml:space="preserve"> izostaviti analiza OpenFlow poruka koje se tiču dinamičkih promjena u mreži.</w:t>
            </w:r>
          </w:p>
        </w:tc>
      </w:tr>
    </w:tbl>
    <w:p w14:paraId="5342DFB4" w14:textId="77777777" w:rsidR="00A33F93" w:rsidRPr="00C00DF2" w:rsidRDefault="00A33F93" w:rsidP="008D32C3">
      <w:pPr>
        <w:pStyle w:val="Header"/>
        <w:spacing w:before="120" w:after="120"/>
        <w:rPr>
          <w:b/>
          <w:lang w:val="hr-HR"/>
        </w:rPr>
        <w:sectPr w:rsidR="00A33F93" w:rsidRPr="00C00DF2" w:rsidSect="00DE4D1A"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0A6603" w:rsidRPr="00C00DF2" w14:paraId="7FEEA511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478CECEF" w14:textId="77777777" w:rsidR="000A6603" w:rsidRPr="00C00DF2" w:rsidRDefault="00C601D9" w:rsidP="00DE4D1A">
            <w:pPr>
              <w:pStyle w:val="Header"/>
              <w:spacing w:before="120" w:after="120"/>
              <w:rPr>
                <w:b/>
                <w:lang w:val="hr-HR"/>
              </w:rPr>
            </w:pPr>
            <w:r w:rsidRPr="00C00DF2">
              <w:rPr>
                <w:lang w:val="hr-HR"/>
              </w:rPr>
              <w:lastRenderedPageBreak/>
              <w:br w:type="page"/>
            </w:r>
            <w:r w:rsidRPr="00C00DF2">
              <w:rPr>
                <w:lang w:val="hr-HR"/>
              </w:rPr>
              <w:br w:type="page"/>
            </w:r>
            <w:r w:rsidRPr="00C00DF2">
              <w:rPr>
                <w:lang w:val="hr-HR"/>
              </w:rPr>
              <w:br w:type="page"/>
            </w:r>
            <w:r w:rsidRPr="00C00DF2">
              <w:rPr>
                <w:lang w:val="hr-HR"/>
              </w:rPr>
              <w:br w:type="page"/>
            </w:r>
            <w:r w:rsidRPr="00C00DF2">
              <w:rPr>
                <w:lang w:val="hr-HR"/>
              </w:rPr>
              <w:br w:type="page"/>
            </w:r>
            <w:r w:rsidR="000A6603" w:rsidRPr="00C00DF2">
              <w:rPr>
                <w:b/>
                <w:lang w:val="hr-HR"/>
              </w:rPr>
              <w:t>Suglasan s dokumentom (potpisuju članovi tima):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046A5FEC" w14:textId="77777777" w:rsidR="000A6603" w:rsidRPr="00C00DF2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</w:p>
        </w:tc>
      </w:tr>
      <w:tr w:rsidR="000A6603" w:rsidRPr="00C00DF2" w14:paraId="5037AE26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013F7032" w14:textId="77777777" w:rsidR="000A6603" w:rsidRPr="00C00DF2" w:rsidRDefault="00F32D5B" w:rsidP="00DE4D1A">
            <w:pPr>
              <w:pStyle w:val="Header"/>
              <w:spacing w:before="120" w:after="120"/>
              <w:rPr>
                <w:lang w:val="hr-HR"/>
              </w:rPr>
            </w:pPr>
            <w:r w:rsidRPr="00C00DF2">
              <w:rPr>
                <w:lang w:val="hr-HR"/>
              </w:rPr>
              <w:t>Kristijan Dubravec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79BFDABE" w14:textId="77777777" w:rsidR="000A6603" w:rsidRPr="00C00DF2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  <w:r w:rsidRPr="00C00DF2">
              <w:rPr>
                <w:lang w:val="hr-HR"/>
              </w:rPr>
              <w:t>Datum: ____________   Potpis: ____________</w:t>
            </w:r>
          </w:p>
        </w:tc>
      </w:tr>
      <w:tr w:rsidR="000A6603" w:rsidRPr="00C00DF2" w14:paraId="14D2CECF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0320C83E" w14:textId="77777777" w:rsidR="000A6603" w:rsidRPr="00C00DF2" w:rsidRDefault="00F32D5B" w:rsidP="00DE4D1A">
            <w:pPr>
              <w:pStyle w:val="Header"/>
              <w:spacing w:before="120" w:after="120"/>
              <w:rPr>
                <w:lang w:val="hr-HR"/>
              </w:rPr>
            </w:pPr>
            <w:r w:rsidRPr="00C00DF2">
              <w:rPr>
                <w:lang w:val="hr-HR"/>
              </w:rPr>
              <w:t>Vice Ivušić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1BAE9D3C" w14:textId="77777777" w:rsidR="000A6603" w:rsidRPr="00C00DF2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  <w:r w:rsidRPr="00C00DF2">
              <w:rPr>
                <w:lang w:val="hr-HR"/>
              </w:rPr>
              <w:t>Datum: ____________   Potpis: ____________</w:t>
            </w:r>
          </w:p>
        </w:tc>
      </w:tr>
      <w:tr w:rsidR="000A6603" w:rsidRPr="00C00DF2" w14:paraId="75A2631B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765494AB" w14:textId="77777777" w:rsidR="000A6603" w:rsidRPr="00C00DF2" w:rsidRDefault="00F32D5B" w:rsidP="00DE4D1A">
            <w:pPr>
              <w:pStyle w:val="Header"/>
              <w:spacing w:before="120" w:after="120"/>
              <w:rPr>
                <w:lang w:val="hr-HR"/>
              </w:rPr>
            </w:pPr>
            <w:r w:rsidRPr="00C00DF2">
              <w:rPr>
                <w:lang w:val="hr-HR"/>
              </w:rPr>
              <w:t>Mario Pavić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25D84A2D" w14:textId="77777777" w:rsidR="000A6603" w:rsidRPr="00C00DF2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  <w:r w:rsidRPr="00C00DF2">
              <w:rPr>
                <w:lang w:val="hr-HR"/>
              </w:rPr>
              <w:t>Datum: ____________   Potpis: ____________</w:t>
            </w:r>
          </w:p>
        </w:tc>
      </w:tr>
    </w:tbl>
    <w:p w14:paraId="71C0FCF0" w14:textId="77777777" w:rsidR="000A6603" w:rsidRPr="00C00DF2" w:rsidRDefault="000A6603" w:rsidP="000A6603">
      <w:pPr>
        <w:pStyle w:val="BodyText"/>
        <w:rPr>
          <w:lang w:val="hr-HR"/>
        </w:rPr>
      </w:pPr>
    </w:p>
    <w:p w14:paraId="13B48664" w14:textId="77777777" w:rsidR="00E119AF" w:rsidRPr="00C00DF2" w:rsidRDefault="00E119AF" w:rsidP="00033D01">
      <w:pPr>
        <w:rPr>
          <w:lang w:val="hr-HR"/>
        </w:rPr>
      </w:pPr>
    </w:p>
    <w:p w14:paraId="0F945FE8" w14:textId="77777777" w:rsidR="00BD4729" w:rsidRPr="00C00DF2" w:rsidRDefault="00BD4729" w:rsidP="000A6603">
      <w:pPr>
        <w:pStyle w:val="Header"/>
        <w:spacing w:before="120" w:after="120"/>
        <w:rPr>
          <w:b/>
          <w:lang w:val="hr-HR"/>
        </w:rPr>
        <w:sectPr w:rsidR="00BD4729" w:rsidRPr="00C00DF2" w:rsidSect="00DE4D1A"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E119AF" w:rsidRPr="00C00DF2" w14:paraId="348A5436" w14:textId="77777777"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4A2FF5E3" w14:textId="77777777" w:rsidR="00E119AF" w:rsidRPr="00C00DF2" w:rsidRDefault="00BD4729" w:rsidP="00154FCD">
            <w:pPr>
              <w:pStyle w:val="Header"/>
              <w:keepNext/>
              <w:keepLines/>
              <w:spacing w:before="120" w:after="120"/>
              <w:rPr>
                <w:b/>
                <w:lang w:val="hr-HR"/>
              </w:rPr>
            </w:pPr>
            <w:r w:rsidRPr="00C00DF2">
              <w:rPr>
                <w:b/>
                <w:lang w:val="hr-HR"/>
              </w:rPr>
              <w:t>Odobrio</w:t>
            </w:r>
            <w:r w:rsidR="000A6603" w:rsidRPr="00C00DF2">
              <w:rPr>
                <w:b/>
                <w:lang w:val="hr-HR"/>
              </w:rPr>
              <w:t>(potpisuje nastavnik)</w:t>
            </w:r>
            <w:r w:rsidR="00E119AF" w:rsidRPr="00C00DF2">
              <w:rPr>
                <w:b/>
                <w:lang w:val="hr-HR"/>
              </w:rPr>
              <w:t>:</w:t>
            </w:r>
          </w:p>
          <w:p w14:paraId="2CF8DE8E" w14:textId="77777777" w:rsidR="00E119AF" w:rsidRPr="00C00DF2" w:rsidRDefault="00F32D5B" w:rsidP="006D00C5">
            <w:pPr>
              <w:pStyle w:val="Header"/>
              <w:spacing w:before="120" w:after="120"/>
              <w:rPr>
                <w:b/>
                <w:lang w:val="hr-HR"/>
              </w:rPr>
            </w:pPr>
            <w:r w:rsidRPr="00C00DF2">
              <w:rPr>
                <w:lang w:val="hr-HR"/>
              </w:rPr>
              <w:t>Doc. dr. sc. Ognjen Dobrijević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627EC64D" w14:textId="77777777" w:rsidR="00E119AF" w:rsidRPr="00C00DF2" w:rsidRDefault="00E119AF" w:rsidP="006D00C5">
            <w:pPr>
              <w:pStyle w:val="Header"/>
              <w:spacing w:before="120" w:after="120"/>
              <w:rPr>
                <w:b/>
                <w:lang w:val="hr-HR"/>
              </w:rPr>
            </w:pPr>
          </w:p>
        </w:tc>
      </w:tr>
    </w:tbl>
    <w:p w14:paraId="39CD6619" w14:textId="77777777" w:rsidR="00BD4729" w:rsidRPr="00C00DF2" w:rsidRDefault="00BD4729" w:rsidP="006D00C5">
      <w:pPr>
        <w:pStyle w:val="Header"/>
        <w:spacing w:before="120" w:after="120"/>
        <w:rPr>
          <w:lang w:val="hr-HR"/>
        </w:rPr>
        <w:sectPr w:rsidR="00BD4729" w:rsidRPr="00C00DF2" w:rsidSect="00BD472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E119AF" w:rsidRPr="00C00DF2" w14:paraId="2246B552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17D295B1" w14:textId="77777777" w:rsidR="00E119AF" w:rsidRPr="00C00DF2" w:rsidRDefault="00E119AF" w:rsidP="006D00C5">
            <w:pPr>
              <w:pStyle w:val="Header"/>
              <w:spacing w:before="120" w:after="120"/>
              <w:rPr>
                <w:lang w:val="hr-HR"/>
              </w:rPr>
            </w:pPr>
            <w:r w:rsidRPr="00C00DF2">
              <w:rPr>
                <w:lang w:val="hr-HR"/>
              </w:rPr>
              <w:t>Datum: ____________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04C55B28" w14:textId="77777777" w:rsidR="00E119AF" w:rsidRPr="00C00DF2" w:rsidRDefault="00416E61" w:rsidP="006D00C5">
            <w:pPr>
              <w:pStyle w:val="Header"/>
              <w:spacing w:before="120" w:after="120"/>
              <w:rPr>
                <w:lang w:val="hr-HR"/>
              </w:rPr>
            </w:pPr>
            <w:r w:rsidRPr="00C00DF2">
              <w:rPr>
                <w:lang w:val="hr-HR"/>
              </w:rPr>
              <w:t>Potpis</w:t>
            </w:r>
            <w:r w:rsidR="00E119AF" w:rsidRPr="00C00DF2">
              <w:rPr>
                <w:lang w:val="hr-HR"/>
              </w:rPr>
              <w:t>: ____________</w:t>
            </w:r>
          </w:p>
        </w:tc>
      </w:tr>
    </w:tbl>
    <w:p w14:paraId="0DA6CF94" w14:textId="77777777" w:rsidR="00904D7F" w:rsidRPr="00C00DF2" w:rsidRDefault="00904D7F" w:rsidP="00033D01">
      <w:pPr>
        <w:rPr>
          <w:lang w:val="hr-HR"/>
        </w:rPr>
      </w:pPr>
    </w:p>
    <w:p w14:paraId="53760A80" w14:textId="77777777" w:rsidR="00904D7F" w:rsidRPr="00C00DF2" w:rsidRDefault="00904D7F" w:rsidP="00033D01">
      <w:pPr>
        <w:rPr>
          <w:lang w:val="hr-HR"/>
        </w:rPr>
      </w:pPr>
    </w:p>
    <w:sectPr w:rsidR="00904D7F" w:rsidRPr="00C00DF2" w:rsidSect="00BD4729"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D23C7E" w14:textId="77777777" w:rsidR="0027482D" w:rsidRDefault="0027482D">
      <w:r>
        <w:separator/>
      </w:r>
    </w:p>
  </w:endnote>
  <w:endnote w:type="continuationSeparator" w:id="0">
    <w:p w14:paraId="0C659CBA" w14:textId="77777777" w:rsidR="0027482D" w:rsidRDefault="00274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5587F" w:rsidRPr="00DF3B4B" w14:paraId="1D21995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CBB2DF1" w14:textId="77777777" w:rsidR="00F5587F" w:rsidRPr="00DF3B4B" w:rsidRDefault="00F5587F">
          <w:pPr>
            <w:ind w:right="360"/>
            <w:rPr>
              <w:lang w:val="hr-HR"/>
            </w:rPr>
          </w:pPr>
          <w:r>
            <w:rPr>
              <w:lang w:val="hr-HR"/>
            </w:rPr>
            <w:t>FER 2 - Projekt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DE781A" w14:textId="07700FFA" w:rsidR="00F5587F" w:rsidRPr="00DF3B4B" w:rsidRDefault="00F5587F">
          <w:pPr>
            <w:jc w:val="center"/>
            <w:rPr>
              <w:lang w:val="hr-HR"/>
            </w:rPr>
          </w:pPr>
          <w:r w:rsidRPr="00DF3B4B">
            <w:rPr>
              <w:lang w:val="hr-HR"/>
            </w:rPr>
            <w:sym w:font="Symbol" w:char="F0D3"/>
          </w:r>
          <w:r>
            <w:rPr>
              <w:lang w:val="hr-HR"/>
            </w:rPr>
            <w:t>FER</w:t>
          </w:r>
          <w:r w:rsidRPr="00DF3B4B">
            <w:rPr>
              <w:lang w:val="hr-HR"/>
            </w:rPr>
            <w:t xml:space="preserve">, </w:t>
          </w:r>
          <w:r w:rsidRPr="00DF3B4B">
            <w:rPr>
              <w:lang w:val="hr-HR"/>
            </w:rPr>
            <w:fldChar w:fldCharType="begin"/>
          </w:r>
          <w:r w:rsidRPr="00DF3B4B">
            <w:rPr>
              <w:lang w:val="hr-HR"/>
            </w:rPr>
            <w:instrText xml:space="preserve"> DATE \@ "yyyy" </w:instrText>
          </w:r>
          <w:r w:rsidRPr="00DF3B4B">
            <w:rPr>
              <w:lang w:val="hr-HR"/>
            </w:rPr>
            <w:fldChar w:fldCharType="separate"/>
          </w:r>
          <w:r w:rsidR="007D75BB">
            <w:rPr>
              <w:noProof/>
              <w:lang w:val="hr-HR"/>
            </w:rPr>
            <w:t>2017</w:t>
          </w:r>
          <w:r w:rsidRPr="00DF3B4B">
            <w:rPr>
              <w:lang w:val="hr-H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8B25988" w14:textId="75AD19A5" w:rsidR="00F5587F" w:rsidRPr="00DF3B4B" w:rsidRDefault="00F5587F">
          <w:pPr>
            <w:jc w:val="right"/>
            <w:rPr>
              <w:lang w:val="hr-HR"/>
            </w:rPr>
          </w:pPr>
          <w:r w:rsidRPr="00DF3B4B">
            <w:rPr>
              <w:lang w:val="hr-HR"/>
            </w:rPr>
            <w:t xml:space="preserve">Stranica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PAGE </w:instrText>
          </w:r>
          <w:r w:rsidRPr="00DF3B4B">
            <w:rPr>
              <w:rStyle w:val="PageNumber"/>
              <w:lang w:val="hr-HR"/>
            </w:rPr>
            <w:fldChar w:fldCharType="separate"/>
          </w:r>
          <w:r w:rsidR="007D75BB">
            <w:rPr>
              <w:rStyle w:val="PageNumber"/>
              <w:noProof/>
              <w:lang w:val="hr-HR"/>
            </w:rPr>
            <w:t>13</w:t>
          </w:r>
          <w:r w:rsidRPr="00DF3B4B">
            <w:rPr>
              <w:rStyle w:val="PageNumber"/>
              <w:lang w:val="hr-HR"/>
            </w:rPr>
            <w:fldChar w:fldCharType="end"/>
          </w:r>
          <w:r w:rsidRPr="00DF3B4B">
            <w:rPr>
              <w:rStyle w:val="PageNumber"/>
              <w:lang w:val="hr-HR"/>
            </w:rPr>
            <w:t xml:space="preserve"> od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NUMPAGES  \* MERGEFORMAT </w:instrText>
          </w:r>
          <w:r w:rsidRPr="00DF3B4B">
            <w:rPr>
              <w:rStyle w:val="PageNumber"/>
              <w:lang w:val="hr-HR"/>
            </w:rPr>
            <w:fldChar w:fldCharType="separate"/>
          </w:r>
          <w:r w:rsidR="007D75BB">
            <w:rPr>
              <w:rStyle w:val="PageNumber"/>
              <w:noProof/>
              <w:lang w:val="hr-HR"/>
            </w:rPr>
            <w:t>13</w:t>
          </w:r>
          <w:r w:rsidRPr="00DF3B4B">
            <w:rPr>
              <w:rStyle w:val="PageNumber"/>
              <w:lang w:val="hr-HR"/>
            </w:rPr>
            <w:fldChar w:fldCharType="end"/>
          </w:r>
        </w:p>
      </w:tc>
    </w:tr>
  </w:tbl>
  <w:p w14:paraId="2D0362E9" w14:textId="77777777" w:rsidR="00F5587F" w:rsidRDefault="00F558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314999" w14:textId="77777777" w:rsidR="0027482D" w:rsidRDefault="0027482D">
      <w:r>
        <w:separator/>
      </w:r>
    </w:p>
  </w:footnote>
  <w:footnote w:type="continuationSeparator" w:id="0">
    <w:p w14:paraId="19BC99C0" w14:textId="77777777" w:rsidR="0027482D" w:rsidRDefault="002748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5587F" w14:paraId="3D0CE808" w14:textId="77777777">
      <w:tc>
        <w:tcPr>
          <w:tcW w:w="6379" w:type="dxa"/>
        </w:tcPr>
        <w:p w14:paraId="2AE64C2C" w14:textId="77777777" w:rsidR="00F5587F" w:rsidRPr="00DF3B4B" w:rsidRDefault="001F7420">
          <w:pPr>
            <w:rPr>
              <w:lang w:val="hr-HR"/>
            </w:rPr>
          </w:pPr>
          <w:r>
            <w:rPr>
              <w:lang w:val="hr-HR"/>
            </w:rPr>
            <w:t>Analiza izvedbe specifikacije OpenFlow u upravljačkom uređaju OpenDaylight</w:t>
          </w:r>
        </w:p>
      </w:tc>
      <w:tc>
        <w:tcPr>
          <w:tcW w:w="3179" w:type="dxa"/>
        </w:tcPr>
        <w:p w14:paraId="60050E92" w14:textId="77777777" w:rsidR="00F5587F" w:rsidRPr="00DF3B4B" w:rsidRDefault="00F5587F" w:rsidP="007549B8">
          <w:pPr>
            <w:tabs>
              <w:tab w:val="left" w:pos="1135"/>
            </w:tabs>
            <w:spacing w:before="40"/>
            <w:ind w:right="68"/>
            <w:rPr>
              <w:lang w:val="hr-HR"/>
            </w:rPr>
          </w:pPr>
          <w:r w:rsidRPr="00DF3B4B">
            <w:rPr>
              <w:lang w:val="hr-HR"/>
            </w:rPr>
            <w:t xml:space="preserve">  Verzija:           &lt;</w:t>
          </w:r>
          <w:r w:rsidR="007549B8">
            <w:rPr>
              <w:lang w:val="hr-HR"/>
            </w:rPr>
            <w:t>1.0</w:t>
          </w:r>
          <w:r w:rsidRPr="00DF3B4B">
            <w:rPr>
              <w:lang w:val="hr-HR"/>
            </w:rPr>
            <w:t>&gt;</w:t>
          </w:r>
        </w:p>
      </w:tc>
    </w:tr>
    <w:tr w:rsidR="00F5587F" w14:paraId="3B2CE6A6" w14:textId="77777777">
      <w:tc>
        <w:tcPr>
          <w:tcW w:w="6379" w:type="dxa"/>
        </w:tcPr>
        <w:p w14:paraId="332E5173" w14:textId="77777777" w:rsidR="00F5587F" w:rsidRPr="00DF3B4B" w:rsidRDefault="00F5587F">
          <w:pPr>
            <w:rPr>
              <w:lang w:val="hr-HR"/>
            </w:rPr>
          </w:pPr>
          <w:r>
            <w:rPr>
              <w:lang w:val="hr-HR"/>
            </w:rPr>
            <w:t>Projektna dokumentacija</w:t>
          </w:r>
        </w:p>
      </w:tc>
      <w:tc>
        <w:tcPr>
          <w:tcW w:w="3179" w:type="dxa"/>
        </w:tcPr>
        <w:p w14:paraId="12F77AC1" w14:textId="66A0A614" w:rsidR="00F5587F" w:rsidRPr="00DF3B4B" w:rsidRDefault="00F5587F" w:rsidP="007549B8">
          <w:pPr>
            <w:rPr>
              <w:lang w:val="hr-HR"/>
            </w:rPr>
          </w:pPr>
          <w:r w:rsidRPr="00DF3B4B">
            <w:rPr>
              <w:lang w:val="hr-HR"/>
            </w:rPr>
            <w:t xml:space="preserve">  Datum:  &lt;</w:t>
          </w:r>
          <w:r w:rsidR="00C00DF2">
            <w:rPr>
              <w:lang w:val="hr-HR"/>
            </w:rPr>
            <w:t>22</w:t>
          </w:r>
          <w:r w:rsidR="001F7420">
            <w:rPr>
              <w:lang w:val="hr-HR"/>
            </w:rPr>
            <w:t>/</w:t>
          </w:r>
          <w:r w:rsidR="007549B8">
            <w:rPr>
              <w:lang w:val="hr-HR"/>
            </w:rPr>
            <w:t>01</w:t>
          </w:r>
          <w:r w:rsidR="001F7420">
            <w:rPr>
              <w:lang w:val="hr-HR"/>
            </w:rPr>
            <w:t>/1</w:t>
          </w:r>
          <w:r w:rsidR="007549B8">
            <w:rPr>
              <w:lang w:val="hr-HR"/>
            </w:rPr>
            <w:t>7</w:t>
          </w:r>
          <w:r w:rsidRPr="00DF3B4B">
            <w:rPr>
              <w:lang w:val="hr-HR"/>
            </w:rPr>
            <w:t>&gt;</w:t>
          </w:r>
        </w:p>
      </w:tc>
    </w:tr>
  </w:tbl>
  <w:p w14:paraId="44995269" w14:textId="77777777" w:rsidR="00F5587F" w:rsidRDefault="00F558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25617BB"/>
    <w:multiLevelType w:val="hybridMultilevel"/>
    <w:tmpl w:val="397460E6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911403"/>
    <w:multiLevelType w:val="hybridMultilevel"/>
    <w:tmpl w:val="C6BA4C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D47FF4"/>
    <w:multiLevelType w:val="hybridMultilevel"/>
    <w:tmpl w:val="34FE51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1978A1"/>
    <w:multiLevelType w:val="hybridMultilevel"/>
    <w:tmpl w:val="C4EAE0A8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CD182C"/>
    <w:multiLevelType w:val="hybridMultilevel"/>
    <w:tmpl w:val="FE6C3BF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D5D78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72F51E9"/>
    <w:multiLevelType w:val="hybridMultilevel"/>
    <w:tmpl w:val="19344450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1447D4"/>
    <w:multiLevelType w:val="hybridMultilevel"/>
    <w:tmpl w:val="B40018E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AD6"/>
    <w:rsid w:val="00033D01"/>
    <w:rsid w:val="000419A8"/>
    <w:rsid w:val="000631D7"/>
    <w:rsid w:val="0009291B"/>
    <w:rsid w:val="000A2851"/>
    <w:rsid w:val="000A5DFA"/>
    <w:rsid w:val="000A6603"/>
    <w:rsid w:val="000D6533"/>
    <w:rsid w:val="000E79E7"/>
    <w:rsid w:val="000F5C98"/>
    <w:rsid w:val="001114D4"/>
    <w:rsid w:val="00130B16"/>
    <w:rsid w:val="001324E5"/>
    <w:rsid w:val="0014230E"/>
    <w:rsid w:val="00144939"/>
    <w:rsid w:val="00154FCD"/>
    <w:rsid w:val="0015703B"/>
    <w:rsid w:val="001A32B2"/>
    <w:rsid w:val="001E3F6D"/>
    <w:rsid w:val="001F7420"/>
    <w:rsid w:val="001F7FF2"/>
    <w:rsid w:val="00206C0E"/>
    <w:rsid w:val="00221CC0"/>
    <w:rsid w:val="00225BCF"/>
    <w:rsid w:val="00230E52"/>
    <w:rsid w:val="002469C5"/>
    <w:rsid w:val="00251A52"/>
    <w:rsid w:val="00263CF8"/>
    <w:rsid w:val="0027482D"/>
    <w:rsid w:val="002A20D7"/>
    <w:rsid w:val="002B68BF"/>
    <w:rsid w:val="002C3B9C"/>
    <w:rsid w:val="002F0495"/>
    <w:rsid w:val="002F43D6"/>
    <w:rsid w:val="003234C8"/>
    <w:rsid w:val="00332973"/>
    <w:rsid w:val="0033503A"/>
    <w:rsid w:val="00335D90"/>
    <w:rsid w:val="0034164B"/>
    <w:rsid w:val="00342FA5"/>
    <w:rsid w:val="0039618E"/>
    <w:rsid w:val="003A6061"/>
    <w:rsid w:val="004005CE"/>
    <w:rsid w:val="00403B3D"/>
    <w:rsid w:val="00416E61"/>
    <w:rsid w:val="00431DB9"/>
    <w:rsid w:val="0045035E"/>
    <w:rsid w:val="00451DC7"/>
    <w:rsid w:val="00461C0E"/>
    <w:rsid w:val="00473549"/>
    <w:rsid w:val="00491A4E"/>
    <w:rsid w:val="004950DA"/>
    <w:rsid w:val="004A042A"/>
    <w:rsid w:val="004B6EB4"/>
    <w:rsid w:val="004B7C79"/>
    <w:rsid w:val="004D0BEF"/>
    <w:rsid w:val="004E5140"/>
    <w:rsid w:val="00512272"/>
    <w:rsid w:val="00514188"/>
    <w:rsid w:val="00517F10"/>
    <w:rsid w:val="00546F75"/>
    <w:rsid w:val="0055086F"/>
    <w:rsid w:val="00552603"/>
    <w:rsid w:val="005536EB"/>
    <w:rsid w:val="00562437"/>
    <w:rsid w:val="00583464"/>
    <w:rsid w:val="005907B4"/>
    <w:rsid w:val="005C5877"/>
    <w:rsid w:val="005D045C"/>
    <w:rsid w:val="005E659D"/>
    <w:rsid w:val="005F1CE1"/>
    <w:rsid w:val="00621555"/>
    <w:rsid w:val="006301CA"/>
    <w:rsid w:val="00637CD0"/>
    <w:rsid w:val="00640726"/>
    <w:rsid w:val="006417E6"/>
    <w:rsid w:val="00690AE6"/>
    <w:rsid w:val="00693BBE"/>
    <w:rsid w:val="0069793D"/>
    <w:rsid w:val="006A4098"/>
    <w:rsid w:val="006B2635"/>
    <w:rsid w:val="006C6089"/>
    <w:rsid w:val="006D00C5"/>
    <w:rsid w:val="006D42F1"/>
    <w:rsid w:val="006D6C8E"/>
    <w:rsid w:val="006E238A"/>
    <w:rsid w:val="007111D9"/>
    <w:rsid w:val="00733A5F"/>
    <w:rsid w:val="0073741F"/>
    <w:rsid w:val="007549B8"/>
    <w:rsid w:val="00785F38"/>
    <w:rsid w:val="00793249"/>
    <w:rsid w:val="007A0D92"/>
    <w:rsid w:val="007B5BCC"/>
    <w:rsid w:val="007C2E4C"/>
    <w:rsid w:val="007D75BB"/>
    <w:rsid w:val="007E14C3"/>
    <w:rsid w:val="007E52CC"/>
    <w:rsid w:val="007F1570"/>
    <w:rsid w:val="007F6785"/>
    <w:rsid w:val="007F7A84"/>
    <w:rsid w:val="00811573"/>
    <w:rsid w:val="0082042D"/>
    <w:rsid w:val="0083025B"/>
    <w:rsid w:val="0086799C"/>
    <w:rsid w:val="00873C35"/>
    <w:rsid w:val="00886C01"/>
    <w:rsid w:val="00894B4D"/>
    <w:rsid w:val="00896296"/>
    <w:rsid w:val="008A7E91"/>
    <w:rsid w:val="008C098D"/>
    <w:rsid w:val="008C35C5"/>
    <w:rsid w:val="008D32C3"/>
    <w:rsid w:val="008E4A56"/>
    <w:rsid w:val="009025DA"/>
    <w:rsid w:val="00902B25"/>
    <w:rsid w:val="00904D7F"/>
    <w:rsid w:val="00982EE9"/>
    <w:rsid w:val="009969FE"/>
    <w:rsid w:val="009B4734"/>
    <w:rsid w:val="009B5275"/>
    <w:rsid w:val="009D386C"/>
    <w:rsid w:val="009D4528"/>
    <w:rsid w:val="009E0FE8"/>
    <w:rsid w:val="009E560E"/>
    <w:rsid w:val="009F5B9E"/>
    <w:rsid w:val="00A3101E"/>
    <w:rsid w:val="00A31D72"/>
    <w:rsid w:val="00A33F93"/>
    <w:rsid w:val="00A45D92"/>
    <w:rsid w:val="00A47FBB"/>
    <w:rsid w:val="00A54FA1"/>
    <w:rsid w:val="00A55685"/>
    <w:rsid w:val="00A601FB"/>
    <w:rsid w:val="00A722D2"/>
    <w:rsid w:val="00A82B53"/>
    <w:rsid w:val="00AA13BE"/>
    <w:rsid w:val="00AA5BDA"/>
    <w:rsid w:val="00AB2E9A"/>
    <w:rsid w:val="00AE6707"/>
    <w:rsid w:val="00B251BA"/>
    <w:rsid w:val="00B26D8A"/>
    <w:rsid w:val="00B45CFD"/>
    <w:rsid w:val="00B72AAB"/>
    <w:rsid w:val="00B73EC2"/>
    <w:rsid w:val="00B91AAA"/>
    <w:rsid w:val="00B946AE"/>
    <w:rsid w:val="00BB0DA6"/>
    <w:rsid w:val="00BD4729"/>
    <w:rsid w:val="00BF456C"/>
    <w:rsid w:val="00C00DF2"/>
    <w:rsid w:val="00C35E5E"/>
    <w:rsid w:val="00C41132"/>
    <w:rsid w:val="00C41D39"/>
    <w:rsid w:val="00C601D9"/>
    <w:rsid w:val="00C71118"/>
    <w:rsid w:val="00C74132"/>
    <w:rsid w:val="00C76B12"/>
    <w:rsid w:val="00CA3D57"/>
    <w:rsid w:val="00CA55AA"/>
    <w:rsid w:val="00CA670B"/>
    <w:rsid w:val="00CB46F4"/>
    <w:rsid w:val="00CF646B"/>
    <w:rsid w:val="00D0211D"/>
    <w:rsid w:val="00D17DF5"/>
    <w:rsid w:val="00D309A5"/>
    <w:rsid w:val="00D43192"/>
    <w:rsid w:val="00D431B3"/>
    <w:rsid w:val="00D51FDF"/>
    <w:rsid w:val="00DB2C82"/>
    <w:rsid w:val="00DD4D86"/>
    <w:rsid w:val="00DE2731"/>
    <w:rsid w:val="00DE4D1A"/>
    <w:rsid w:val="00DF3B4B"/>
    <w:rsid w:val="00E00BD9"/>
    <w:rsid w:val="00E119AF"/>
    <w:rsid w:val="00E1584C"/>
    <w:rsid w:val="00E36CB8"/>
    <w:rsid w:val="00E5669A"/>
    <w:rsid w:val="00EA6127"/>
    <w:rsid w:val="00EB581C"/>
    <w:rsid w:val="00ED59D3"/>
    <w:rsid w:val="00EE00AF"/>
    <w:rsid w:val="00EE70A8"/>
    <w:rsid w:val="00EF3BD8"/>
    <w:rsid w:val="00F00ED9"/>
    <w:rsid w:val="00F141DC"/>
    <w:rsid w:val="00F32D5B"/>
    <w:rsid w:val="00F4163D"/>
    <w:rsid w:val="00F54CAC"/>
    <w:rsid w:val="00F5587F"/>
    <w:rsid w:val="00F7678D"/>
    <w:rsid w:val="00F96AD6"/>
    <w:rsid w:val="00F975EA"/>
    <w:rsid w:val="00FC5E90"/>
    <w:rsid w:val="00FC64FB"/>
    <w:rsid w:val="00FD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1D8AFB"/>
  <w15:chartTrackingRefBased/>
  <w15:docId w15:val="{D9D40DF0-17A9-4607-8257-4E41F539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6D00C5"/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rFonts w:ascii="Arial" w:hAnsi="Arial"/>
      <w:b/>
      <w:bCs/>
      <w:sz w:val="16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styleId="BalloonText">
    <w:name w:val="Balloon Text"/>
    <w:basedOn w:val="Normal"/>
    <w:semiHidden/>
    <w:rsid w:val="006C60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74132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342FA5"/>
    <w:rPr>
      <w:sz w:val="16"/>
      <w:szCs w:val="16"/>
    </w:rPr>
  </w:style>
  <w:style w:type="paragraph" w:styleId="CommentText">
    <w:name w:val="annotation text"/>
    <w:basedOn w:val="Normal"/>
    <w:semiHidden/>
    <w:rsid w:val="00342FA5"/>
  </w:style>
  <w:style w:type="paragraph" w:styleId="CommentSubject">
    <w:name w:val="annotation subject"/>
    <w:basedOn w:val="CommentText"/>
    <w:next w:val="CommentText"/>
    <w:semiHidden/>
    <w:rsid w:val="00342FA5"/>
    <w:rPr>
      <w:b/>
      <w:bCs/>
    </w:rPr>
  </w:style>
  <w:style w:type="paragraph" w:customStyle="1" w:styleId="Default">
    <w:name w:val="Default"/>
    <w:rsid w:val="009E560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CB46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zcar\Application%20Data\Microsoft\Templates\Development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08EB7-15E7-4BE9-A699-F3AF8C212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Development Case.dot</Template>
  <TotalTime>0</TotalTime>
  <Pages>13</Pages>
  <Words>2112</Words>
  <Characters>12043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Development Case</vt:lpstr>
      <vt:lpstr>Development Case</vt:lpstr>
    </vt:vector>
  </TitlesOfParts>
  <Company>&lt;Company Name&gt;</Company>
  <LinksUpToDate>false</LinksUpToDate>
  <CharactersWithSpaces>14127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Case</dc:title>
  <dc:subject>&lt;Project Name&gt;</dc:subject>
  <dc:creator>Projekt - FER 2</dc:creator>
  <cp:keywords/>
  <dc:description/>
  <cp:lastModifiedBy>Vice Ivusic</cp:lastModifiedBy>
  <cp:revision>3</cp:revision>
  <cp:lastPrinted>2016-10-23T23:41:00Z</cp:lastPrinted>
  <dcterms:created xsi:type="dcterms:W3CDTF">2017-01-22T16:24:00Z</dcterms:created>
  <dcterms:modified xsi:type="dcterms:W3CDTF">2017-01-22T16:25:00Z</dcterms:modified>
</cp:coreProperties>
</file>